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C25B7D0" w14:textId="77777777">
        <w:tc>
          <w:tcPr>
            <w:tcW w:w="965" w:type="dxa"/>
            <w:shd w:val="clear" w:color="auto" w:fill="3A3A3A" w:themeFill="text2"/>
          </w:tcPr>
          <w:p w14:paraId="6FC98F54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28C74F7" w14:textId="77777777" w:rsidR="00895B21" w:rsidRDefault="00895B21">
            <w:pPr>
              <w:spacing w:before="260"/>
            </w:pPr>
          </w:p>
        </w:tc>
        <w:tc>
          <w:tcPr>
            <w:tcW w:w="8581" w:type="dxa"/>
          </w:tcPr>
          <w:p w14:paraId="016FED7E" w14:textId="77777777" w:rsidR="00895B21" w:rsidRDefault="00C5651B">
            <w:pPr>
              <w:pStyle w:val="a5"/>
            </w:pPr>
            <w:r>
              <w:rPr>
                <w:rFonts w:hint="eastAsia"/>
              </w:rPr>
              <w:t>数据分析</w:t>
            </w:r>
          </w:p>
          <w:p w14:paraId="3DF6B25F" w14:textId="2E424B39" w:rsidR="00895B21" w:rsidRDefault="00C5651B">
            <w:pPr>
              <w:pStyle w:val="a7"/>
            </w:pPr>
            <w:r>
              <w:rPr>
                <w:rFonts w:hint="eastAsia"/>
              </w:rPr>
              <w:t>留学数据分析数据量（</w:t>
            </w:r>
            <w:r w:rsidR="00AA6A06">
              <w:rPr>
                <w:rFonts w:hint="eastAsia"/>
              </w:rPr>
              <w:t>1914</w:t>
            </w:r>
            <w:r>
              <w:rPr>
                <w:rFonts w:hint="eastAsia"/>
              </w:rPr>
              <w:t>例案例）</w:t>
            </w:r>
          </w:p>
        </w:tc>
      </w:tr>
    </w:tbl>
    <w:p w14:paraId="0E096894" w14:textId="77777777" w:rsidR="00895B21" w:rsidRDefault="00C5651B">
      <w:pPr>
        <w:pStyle w:val="a9"/>
      </w:pPr>
      <w:r>
        <w:t>2016/3/22</w:t>
      </w:r>
    </w:p>
    <w:p w14:paraId="19FDAA38" w14:textId="77777777" w:rsidR="00895B21" w:rsidRDefault="00C5651B">
      <w:pPr>
        <w:pStyle w:val="1"/>
      </w:pPr>
      <w:r>
        <w:rPr>
          <w:rFonts w:hint="eastAsia"/>
        </w:rPr>
        <w:t>申请的学校</w:t>
      </w:r>
    </w:p>
    <w:p w14:paraId="3377DF84" w14:textId="77777777" w:rsidR="00895B21" w:rsidRDefault="00C5651B">
      <w:r>
        <w:rPr>
          <w:rFonts w:hint="eastAsia"/>
        </w:rPr>
        <w:t>首先，这是这个榜单申请里申请的大学的前五十：</w:t>
      </w:r>
    </w:p>
    <w:p w14:paraId="18C69523" w14:textId="77777777" w:rsidR="00C5651B" w:rsidRPr="00C53B01" w:rsidRDefault="00C5651B">
      <w:pPr>
        <w:rPr>
          <w:lang w:val="en-US"/>
        </w:rPr>
      </w:pPr>
    </w:p>
    <w:p w14:paraId="41FDB9AA" w14:textId="77777777" w:rsidR="00C53B01" w:rsidRDefault="00C53B01" w:rsidP="00C53B01">
      <w:r>
        <w:t>University of Toronto                       124</w:t>
      </w:r>
    </w:p>
    <w:p w14:paraId="3DC88BBF" w14:textId="77777777" w:rsidR="00C53B01" w:rsidRDefault="00C53B01" w:rsidP="00C53B01">
      <w:r>
        <w:t>McGill University                           121</w:t>
      </w:r>
    </w:p>
    <w:p w14:paraId="51A5E1D2" w14:textId="77777777" w:rsidR="00C53B01" w:rsidRDefault="00C53B01" w:rsidP="00C53B01">
      <w:r>
        <w:t>University of British Columbia              101</w:t>
      </w:r>
    </w:p>
    <w:p w14:paraId="63D52169" w14:textId="77777777" w:rsidR="00C53B01" w:rsidRDefault="00C53B01" w:rsidP="00C53B01">
      <w:r>
        <w:t>University of Waterloo                       89</w:t>
      </w:r>
    </w:p>
    <w:p w14:paraId="026F971C" w14:textId="77777777" w:rsidR="00C53B01" w:rsidRDefault="00C53B01" w:rsidP="00C53B01">
      <w:r>
        <w:t>University of Ottawa                         78</w:t>
      </w:r>
    </w:p>
    <w:p w14:paraId="0E04B81C" w14:textId="77777777" w:rsidR="00C53B01" w:rsidRDefault="00C53B01" w:rsidP="00C53B01">
      <w:r>
        <w:t>University of Alberta                        68</w:t>
      </w:r>
    </w:p>
    <w:p w14:paraId="6617C0B8" w14:textId="77777777" w:rsidR="00C53B01" w:rsidRDefault="00C53B01" w:rsidP="00C53B01">
      <w:r>
        <w:t>McMaster University                          58</w:t>
      </w:r>
    </w:p>
    <w:p w14:paraId="38494CAE" w14:textId="77777777" w:rsidR="00C53B01" w:rsidRDefault="00C53B01" w:rsidP="00C53B01">
      <w:r>
        <w:t>Simon Fraser University                      55</w:t>
      </w:r>
    </w:p>
    <w:p w14:paraId="6F0F7005" w14:textId="77777777" w:rsidR="00C53B01" w:rsidRDefault="00C53B01" w:rsidP="00C53B01">
      <w:r>
        <w:t>Western University                           54</w:t>
      </w:r>
    </w:p>
    <w:p w14:paraId="3E497497" w14:textId="77777777" w:rsidR="00C53B01" w:rsidRDefault="00C53B01" w:rsidP="00C53B01">
      <w:r>
        <w:t>University of Calgary                        49</w:t>
      </w:r>
    </w:p>
    <w:p w14:paraId="230A999A" w14:textId="77777777" w:rsidR="00C53B01" w:rsidRDefault="00C53B01" w:rsidP="00C53B01">
      <w:r>
        <w:t>University of Victoria                       49</w:t>
      </w:r>
    </w:p>
    <w:p w14:paraId="68B36D21" w14:textId="77777777" w:rsidR="00C53B01" w:rsidRDefault="00C53B01" w:rsidP="00C53B01">
      <w:r>
        <w:t>Concordia University                         47</w:t>
      </w:r>
    </w:p>
    <w:p w14:paraId="466E7011" w14:textId="77777777" w:rsidR="00C53B01" w:rsidRDefault="00C53B01" w:rsidP="00C53B01">
      <w:r>
        <w:t>University of Manitoba                       46</w:t>
      </w:r>
    </w:p>
    <w:p w14:paraId="15CE174B" w14:textId="77777777" w:rsidR="00C53B01" w:rsidRDefault="00C53B01" w:rsidP="00C53B01">
      <w:r>
        <w:t>Carleton University                          45</w:t>
      </w:r>
    </w:p>
    <w:p w14:paraId="1E6046EE" w14:textId="77777777" w:rsidR="00C53B01" w:rsidRDefault="00C53B01" w:rsidP="00C53B01">
      <w:r>
        <w:t>Dalhousie University                         39</w:t>
      </w:r>
    </w:p>
    <w:p w14:paraId="6E8DD227" w14:textId="77777777" w:rsidR="00C53B01" w:rsidRDefault="00C53B01" w:rsidP="00C53B01">
      <w:r>
        <w:lastRenderedPageBreak/>
        <w:t>University of Saskatchewan                   33</w:t>
      </w:r>
    </w:p>
    <w:p w14:paraId="51C41D20" w14:textId="77777777" w:rsidR="00C53B01" w:rsidRDefault="00C53B01" w:rsidP="00C53B01">
      <w:r>
        <w:t>University of Windsor                        31</w:t>
      </w:r>
    </w:p>
    <w:p w14:paraId="6B9E314F" w14:textId="77777777" w:rsidR="00C53B01" w:rsidRDefault="00C53B01" w:rsidP="00C53B01">
      <w:r>
        <w:t>Queen’s University                           24</w:t>
      </w:r>
    </w:p>
    <w:p w14:paraId="2ED697FD" w14:textId="77777777" w:rsidR="00C53B01" w:rsidRDefault="00C53B01" w:rsidP="00C53B01">
      <w:r>
        <w:t>University of Guelph                         20</w:t>
      </w:r>
    </w:p>
    <w:p w14:paraId="79919B26" w14:textId="77777777" w:rsidR="00C53B01" w:rsidRDefault="00C53B01" w:rsidP="00C53B01">
      <w:r>
        <w:t>University of Oxford                         16</w:t>
      </w:r>
    </w:p>
    <w:p w14:paraId="61FA03A1" w14:textId="77777777" w:rsidR="00C53B01" w:rsidRDefault="00C53B01" w:rsidP="00C53B01">
      <w:r>
        <w:t>Delft University of Technology               15</w:t>
      </w:r>
    </w:p>
    <w:p w14:paraId="4F6A1705" w14:textId="77777777" w:rsidR="00C53B01" w:rsidRDefault="00C53B01" w:rsidP="00C53B01">
      <w:r>
        <w:t>Memorial University                          15</w:t>
      </w:r>
    </w:p>
    <w:p w14:paraId="34020B5C" w14:textId="77777777" w:rsidR="00C53B01" w:rsidRDefault="00C53B01" w:rsidP="00C53B01">
      <w:r>
        <w:t>York University                              14</w:t>
      </w:r>
    </w:p>
    <w:p w14:paraId="4D7A9B84" w14:textId="77777777" w:rsidR="00C53B01" w:rsidRDefault="00C53B01" w:rsidP="00C53B01">
      <w:r>
        <w:t>Ryerson University                           13</w:t>
      </w:r>
    </w:p>
    <w:p w14:paraId="73AD01A6" w14:textId="77777777" w:rsidR="00C53B01" w:rsidRDefault="00C53B01" w:rsidP="00C53B01">
      <w:r>
        <w:t>Washington University in St Louis            11</w:t>
      </w:r>
    </w:p>
    <w:p w14:paraId="4F253052" w14:textId="77777777" w:rsidR="00C53B01" w:rsidRDefault="00C53B01" w:rsidP="00C53B01">
      <w:r>
        <w:t>Université de Montréal                       11</w:t>
      </w:r>
    </w:p>
    <w:p w14:paraId="60BB8CBC" w14:textId="77777777" w:rsidR="00C53B01" w:rsidRDefault="00C53B01" w:rsidP="00C53B01">
      <w:r>
        <w:t>Politecnico di Milano                        11</w:t>
      </w:r>
    </w:p>
    <w:p w14:paraId="1612E510" w14:textId="77777777" w:rsidR="00C53B01" w:rsidRDefault="00C53B01" w:rsidP="00C53B01">
      <w:r>
        <w:t>The Chinese University of Hong Kong          11</w:t>
      </w:r>
    </w:p>
    <w:p w14:paraId="6DEA4557" w14:textId="77777777" w:rsidR="00C53B01" w:rsidRDefault="00C53B01" w:rsidP="00C53B01">
      <w:r>
        <w:t>University of California - Davis             10</w:t>
      </w:r>
    </w:p>
    <w:p w14:paraId="4F731317" w14:textId="77777777" w:rsidR="00C53B01" w:rsidRDefault="00C53B01" w:rsidP="00C53B01">
      <w:r>
        <w:t>London School of Economics and Political     10</w:t>
      </w:r>
    </w:p>
    <w:p w14:paraId="0CB03632" w14:textId="77777777" w:rsidR="00C53B01" w:rsidRDefault="00C53B01" w:rsidP="00C53B01">
      <w:r>
        <w:t>Boston University                            10</w:t>
      </w:r>
    </w:p>
    <w:p w14:paraId="5F1BD1A9" w14:textId="77777777" w:rsidR="00C53B01" w:rsidRDefault="00C53B01" w:rsidP="00C53B01">
      <w:r>
        <w:t>Columbia University                           9</w:t>
      </w:r>
    </w:p>
    <w:p w14:paraId="494734C2" w14:textId="77777777" w:rsidR="00C53B01" w:rsidRDefault="00C53B01" w:rsidP="00C53B01">
      <w:r>
        <w:t>University of Minnesota - Twin Cities         9</w:t>
      </w:r>
    </w:p>
    <w:p w14:paraId="4BBFD3B0" w14:textId="77777777" w:rsidR="00C53B01" w:rsidRDefault="00C53B01" w:rsidP="00C53B01">
      <w:r>
        <w:t>University of Illinois at Urbana-Champai      9</w:t>
      </w:r>
    </w:p>
    <w:p w14:paraId="1928DF48" w14:textId="77777777" w:rsidR="00C53B01" w:rsidRDefault="00C53B01" w:rsidP="00C53B01">
      <w:r>
        <w:t>University of Cambridge                       9</w:t>
      </w:r>
    </w:p>
    <w:p w14:paraId="500A868D" w14:textId="77777777" w:rsidR="00C53B01" w:rsidRDefault="00C53B01" w:rsidP="00C53B01">
      <w:r>
        <w:t>University of Wisconsin                       9</w:t>
      </w:r>
    </w:p>
    <w:p w14:paraId="3ED8AE4F" w14:textId="77777777" w:rsidR="00C53B01" w:rsidRDefault="00C53B01" w:rsidP="00C53B01">
      <w:r>
        <w:t>University College London                     9</w:t>
      </w:r>
    </w:p>
    <w:p w14:paraId="19A3D36F" w14:textId="77777777" w:rsidR="00C53B01" w:rsidRDefault="00C53B01" w:rsidP="00C53B01">
      <w:r>
        <w:t>UBC                                           8</w:t>
      </w:r>
    </w:p>
    <w:p w14:paraId="3CF30EC9" w14:textId="77777777" w:rsidR="00C53B01" w:rsidRDefault="00C53B01" w:rsidP="00C53B01">
      <w:r>
        <w:t>?cole Polytechnique Fédérale de Lausanne      8</w:t>
      </w:r>
    </w:p>
    <w:p w14:paraId="538AF71B" w14:textId="77777777" w:rsidR="00C53B01" w:rsidRDefault="00C53B01" w:rsidP="00C53B01">
      <w:r>
        <w:t>New York University                           8</w:t>
      </w:r>
    </w:p>
    <w:p w14:paraId="1536A898" w14:textId="77777777" w:rsidR="00C53B01" w:rsidRDefault="00C53B01" w:rsidP="00C53B01">
      <w:r>
        <w:lastRenderedPageBreak/>
        <w:t>Brock University                              7</w:t>
      </w:r>
    </w:p>
    <w:p w14:paraId="6CEE8444" w14:textId="77777777" w:rsidR="00C53B01" w:rsidRDefault="00C53B01" w:rsidP="00C53B01">
      <w:r>
        <w:t>University of Texas - Austin                  7</w:t>
      </w:r>
    </w:p>
    <w:p w14:paraId="1555159F" w14:textId="77777777" w:rsidR="00C53B01" w:rsidRDefault="00C53B01" w:rsidP="00C53B01">
      <w:r>
        <w:t>Università Bocconi                            7</w:t>
      </w:r>
    </w:p>
    <w:p w14:paraId="7C2B4468" w14:textId="77777777" w:rsidR="00C53B01" w:rsidRDefault="00C53B01" w:rsidP="00C53B01">
      <w:r>
        <w:t>Paris School of Economics                     7</w:t>
      </w:r>
    </w:p>
    <w:p w14:paraId="22EC4D35" w14:textId="77777777" w:rsidR="00C53B01" w:rsidRDefault="00C53B01" w:rsidP="00C53B01">
      <w:r>
        <w:t>Universidad Carlos III de Madrid              7</w:t>
      </w:r>
    </w:p>
    <w:p w14:paraId="5E5AB4CE" w14:textId="77777777" w:rsidR="00C53B01" w:rsidRDefault="00C53B01" w:rsidP="00C53B01">
      <w:r>
        <w:t>CEMFI                                         7</w:t>
      </w:r>
    </w:p>
    <w:p w14:paraId="58D738C6" w14:textId="77777777" w:rsidR="00C53B01" w:rsidRDefault="00C53B01" w:rsidP="00C53B01">
      <w:r>
        <w:t>College of William &amp; Mary                     7</w:t>
      </w:r>
    </w:p>
    <w:p w14:paraId="53A9DA05" w14:textId="77777777" w:rsidR="00C53B01" w:rsidRDefault="00C53B01" w:rsidP="00C53B01">
      <w:r>
        <w:t>University of Twente                          7</w:t>
      </w:r>
    </w:p>
    <w:p w14:paraId="361DE6B5" w14:textId="77777777" w:rsidR="00C53B01" w:rsidRDefault="00C53B01" w:rsidP="00C53B01">
      <w:r>
        <w:t>EIT ICT Labs                                  7</w:t>
      </w:r>
    </w:p>
    <w:p w14:paraId="3914AFF9" w14:textId="34286F04" w:rsidR="00C53B01" w:rsidRDefault="00C53B01" w:rsidP="00C53B01">
      <w:r>
        <w:t>Baylor University                             7</w:t>
      </w:r>
    </w:p>
    <w:p w14:paraId="564D4590" w14:textId="77777777" w:rsidR="00895B21" w:rsidRPr="009D6443" w:rsidRDefault="00895B21">
      <w:pPr>
        <w:rPr>
          <w:lang w:val="en-US"/>
        </w:rPr>
      </w:pPr>
    </w:p>
    <w:p w14:paraId="6D728F55" w14:textId="77777777" w:rsidR="00C5651B" w:rsidRDefault="00C5651B"/>
    <w:p w14:paraId="5EF1B0E7" w14:textId="77777777" w:rsidR="00C5651B" w:rsidRDefault="00C5651B">
      <w:r>
        <w:rPr>
          <w:rFonts w:hint="eastAsia"/>
        </w:rPr>
        <w:t>可以清晰的知道，某些大学的竞争非常激烈。而且越是收中国人多的大学就竞争越激烈</w:t>
      </w:r>
    </w:p>
    <w:p w14:paraId="791C8606" w14:textId="77777777" w:rsidR="00C5651B" w:rsidRDefault="00C5651B" w:rsidP="00C5651B">
      <w:pPr>
        <w:pStyle w:val="1"/>
      </w:pPr>
      <w:r>
        <w:rPr>
          <w:rFonts w:hint="eastAsia"/>
        </w:rPr>
        <w:t>申请结果</w:t>
      </w:r>
    </w:p>
    <w:p w14:paraId="564E9AE6" w14:textId="77777777" w:rsidR="00C5651B" w:rsidRDefault="00C5651B">
      <w:r>
        <w:rPr>
          <w:rFonts w:hint="eastAsia"/>
        </w:rPr>
        <w:t>这个是所有数据的结果：</w:t>
      </w:r>
    </w:p>
    <w:p w14:paraId="20995A2D" w14:textId="77777777" w:rsidR="00C5651B" w:rsidRDefault="00C5651B"/>
    <w:p w14:paraId="45AF75CD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无奖</w:t>
      </w:r>
      <w:r>
        <w:rPr>
          <w:rFonts w:hint="eastAsia"/>
        </w:rPr>
        <w:t xml:space="preserve">     844</w:t>
      </w:r>
    </w:p>
    <w:p w14:paraId="77471542" w14:textId="77777777" w:rsidR="009D6443" w:rsidRPr="009D6443" w:rsidRDefault="009D6443" w:rsidP="009D6443">
      <w:pPr>
        <w:rPr>
          <w:rFonts w:hint="eastAsia"/>
          <w:lang w:val="en-US"/>
        </w:rPr>
      </w:pPr>
      <w:r>
        <w:t>offer    577</w:t>
      </w:r>
    </w:p>
    <w:p w14:paraId="7D07725E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被拒</w:t>
      </w:r>
      <w:r>
        <w:rPr>
          <w:rFonts w:hint="eastAsia"/>
        </w:rPr>
        <w:t xml:space="preserve">       272</w:t>
      </w:r>
    </w:p>
    <w:p w14:paraId="05D2F912" w14:textId="21BB87D9" w:rsidR="00C5651B" w:rsidRDefault="009D6443" w:rsidP="009D6443">
      <w:r>
        <w:rPr>
          <w:rFonts w:hint="eastAsia"/>
        </w:rPr>
        <w:t>AD</w:t>
      </w:r>
      <w:r>
        <w:rPr>
          <w:rFonts w:hint="eastAsia"/>
        </w:rPr>
        <w:t>小奖</w:t>
      </w:r>
      <w:r>
        <w:rPr>
          <w:rFonts w:hint="eastAsia"/>
        </w:rPr>
        <w:t xml:space="preserve">     219</w:t>
      </w:r>
    </w:p>
    <w:p w14:paraId="09A9DC11" w14:textId="77777777" w:rsidR="00C5651B" w:rsidRDefault="00C5651B" w:rsidP="00C5651B">
      <w:pPr>
        <w:pStyle w:val="1"/>
      </w:pPr>
      <w:r>
        <w:rPr>
          <w:rFonts w:hint="eastAsia"/>
        </w:rPr>
        <w:lastRenderedPageBreak/>
        <w:t>申请者的大学</w:t>
      </w:r>
    </w:p>
    <w:p w14:paraId="546C3850" w14:textId="77777777" w:rsidR="00C5651B" w:rsidRDefault="00C5651B" w:rsidP="00C5651B">
      <w:r>
        <w:rPr>
          <w:rFonts w:hint="eastAsia"/>
        </w:rPr>
        <w:t>这个是所有数据的申请大学档次：</w:t>
      </w:r>
    </w:p>
    <w:p w14:paraId="56B9417C" w14:textId="77777777" w:rsidR="00C5651B" w:rsidRDefault="00C5651B" w:rsidP="00C5651B"/>
    <w:p w14:paraId="3362D17C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国内其他高校</w:t>
      </w:r>
      <w:r>
        <w:rPr>
          <w:rFonts w:hint="eastAsia"/>
        </w:rPr>
        <w:t xml:space="preserve">                            365</w:t>
      </w:r>
    </w:p>
    <w:p w14:paraId="710B5E0E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浙大</w:t>
      </w:r>
      <w:r>
        <w:rPr>
          <w:rFonts w:hint="eastAsia"/>
        </w:rPr>
        <w:t>/</w:t>
      </w:r>
      <w:r>
        <w:rPr>
          <w:rFonts w:hint="eastAsia"/>
        </w:rPr>
        <w:t>复旦</w:t>
      </w:r>
      <w:r>
        <w:rPr>
          <w:rFonts w:hint="eastAsia"/>
        </w:rPr>
        <w:t>/</w:t>
      </w:r>
      <w:r>
        <w:rPr>
          <w:rFonts w:hint="eastAsia"/>
        </w:rPr>
        <w:t>南大</w:t>
      </w:r>
      <w:r>
        <w:rPr>
          <w:rFonts w:hint="eastAsia"/>
        </w:rPr>
        <w:t>/</w:t>
      </w:r>
      <w:r>
        <w:rPr>
          <w:rFonts w:hint="eastAsia"/>
        </w:rPr>
        <w:t>南开</w:t>
      </w:r>
      <w:r>
        <w:rPr>
          <w:rFonts w:hint="eastAsia"/>
        </w:rPr>
        <w:t>/</w:t>
      </w:r>
      <w:r>
        <w:rPr>
          <w:rFonts w:hint="eastAsia"/>
        </w:rPr>
        <w:t>武大</w:t>
      </w:r>
      <w:r>
        <w:rPr>
          <w:rFonts w:hint="eastAsia"/>
        </w:rPr>
        <w:t>/</w:t>
      </w:r>
      <w:r>
        <w:rPr>
          <w:rFonts w:hint="eastAsia"/>
        </w:rPr>
        <w:t>华中科大</w:t>
      </w:r>
      <w:r>
        <w:rPr>
          <w:rFonts w:hint="eastAsia"/>
        </w:rPr>
        <w:t>/</w:t>
      </w:r>
      <w:r>
        <w:rPr>
          <w:rFonts w:hint="eastAsia"/>
        </w:rPr>
        <w:t>上海交大</w:t>
      </w:r>
      <w:r>
        <w:rPr>
          <w:rFonts w:hint="eastAsia"/>
        </w:rPr>
        <w:t>/</w:t>
      </w:r>
      <w:r>
        <w:rPr>
          <w:rFonts w:hint="eastAsia"/>
        </w:rPr>
        <w:t>天大</w:t>
      </w:r>
      <w:r>
        <w:rPr>
          <w:rFonts w:hint="eastAsia"/>
        </w:rPr>
        <w:t xml:space="preserve">       296</w:t>
      </w:r>
    </w:p>
    <w:p w14:paraId="5C244163" w14:textId="77777777" w:rsidR="009D6443" w:rsidRDefault="009D6443" w:rsidP="009D6443">
      <w:r>
        <w:t>211 &amp; 985                         239</w:t>
      </w:r>
    </w:p>
    <w:p w14:paraId="75ED4801" w14:textId="77777777" w:rsidR="009D6443" w:rsidRDefault="009D6443" w:rsidP="009D6443">
      <w:r>
        <w:t>211                               229</w:t>
      </w:r>
    </w:p>
    <w:p w14:paraId="2AF054C9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双非</w:t>
      </w:r>
      <w:r>
        <w:rPr>
          <w:rFonts w:hint="eastAsia"/>
        </w:rPr>
        <w:t xml:space="preserve">                                203</w:t>
      </w:r>
    </w:p>
    <w:p w14:paraId="60F177C3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中国人民大学</w:t>
      </w:r>
      <w:r>
        <w:rPr>
          <w:rFonts w:hint="eastAsia"/>
        </w:rPr>
        <w:t xml:space="preserve">                             63</w:t>
      </w:r>
    </w:p>
    <w:p w14:paraId="2A8C5E64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中国农业大学</w:t>
      </w:r>
      <w:r>
        <w:rPr>
          <w:rFonts w:hint="eastAsia"/>
        </w:rPr>
        <w:t xml:space="preserve">                             42</w:t>
      </w:r>
    </w:p>
    <w:p w14:paraId="660DE10B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国外高校（含港澳台）</w:t>
      </w:r>
      <w:r>
        <w:rPr>
          <w:rFonts w:hint="eastAsia"/>
        </w:rPr>
        <w:t xml:space="preserve">                         41</w:t>
      </w:r>
    </w:p>
    <w:p w14:paraId="3D7F3E1C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清华</w:t>
      </w:r>
      <w:r>
        <w:rPr>
          <w:rFonts w:hint="eastAsia"/>
        </w:rPr>
        <w:t>/</w:t>
      </w:r>
      <w:r>
        <w:rPr>
          <w:rFonts w:hint="eastAsia"/>
        </w:rPr>
        <w:t>北大</w:t>
      </w:r>
      <w:r>
        <w:rPr>
          <w:rFonts w:hint="eastAsia"/>
        </w:rPr>
        <w:t>/</w:t>
      </w:r>
      <w:r>
        <w:rPr>
          <w:rFonts w:hint="eastAsia"/>
        </w:rPr>
        <w:t>中科大</w:t>
      </w:r>
      <w:r>
        <w:rPr>
          <w:rFonts w:hint="eastAsia"/>
        </w:rPr>
        <w:t xml:space="preserve">                          37</w:t>
      </w:r>
    </w:p>
    <w:p w14:paraId="557E8D37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中国政法大学</w:t>
      </w:r>
      <w:r>
        <w:rPr>
          <w:rFonts w:hint="eastAsia"/>
        </w:rPr>
        <w:t>/211                         24</w:t>
      </w:r>
    </w:p>
    <w:p w14:paraId="72FC5709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江苏师范大学</w:t>
      </w:r>
      <w:r>
        <w:rPr>
          <w:rFonts w:hint="eastAsia"/>
        </w:rPr>
        <w:t xml:space="preserve">                             20</w:t>
      </w:r>
    </w:p>
    <w:p w14:paraId="55A3EF3A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中山大学</w:t>
      </w:r>
      <w:r>
        <w:rPr>
          <w:rFonts w:hint="eastAsia"/>
        </w:rPr>
        <w:t xml:space="preserve">                               14</w:t>
      </w:r>
    </w:p>
    <w:p w14:paraId="0D1D60C3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复旦大学</w:t>
      </w:r>
      <w:r>
        <w:rPr>
          <w:rFonts w:hint="eastAsia"/>
        </w:rPr>
        <w:t xml:space="preserve">                               14</w:t>
      </w:r>
    </w:p>
    <w:p w14:paraId="3B15C067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加拿大本科，排名前十</w:t>
      </w:r>
      <w:r>
        <w:rPr>
          <w:rFonts w:hint="eastAsia"/>
        </w:rPr>
        <w:t xml:space="preserve">                         12</w:t>
      </w:r>
    </w:p>
    <w:p w14:paraId="4C8305A9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同济大学</w:t>
      </w:r>
      <w:r>
        <w:rPr>
          <w:rFonts w:hint="eastAsia"/>
        </w:rPr>
        <w:t xml:space="preserve">                               10</w:t>
      </w:r>
    </w:p>
    <w:p w14:paraId="597D00DB" w14:textId="77777777" w:rsidR="009D6443" w:rsidRDefault="009D6443" w:rsidP="009D6443">
      <w:r>
        <w:t>University of Toronto               8</w:t>
      </w:r>
    </w:p>
    <w:p w14:paraId="2B96B0F2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lastRenderedPageBreak/>
        <w:t>华中科技大学</w:t>
      </w:r>
      <w:r>
        <w:rPr>
          <w:rFonts w:hint="eastAsia"/>
        </w:rPr>
        <w:t xml:space="preserve">                              8</w:t>
      </w:r>
    </w:p>
    <w:p w14:paraId="4F0EF028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海本（日本）</w:t>
      </w:r>
      <w:r>
        <w:rPr>
          <w:rFonts w:hint="eastAsia"/>
        </w:rPr>
        <w:t xml:space="preserve">                              6</w:t>
      </w:r>
    </w:p>
    <w:p w14:paraId="0B2009DF" w14:textId="77777777" w:rsidR="009D6443" w:rsidRDefault="009D6443" w:rsidP="009D6443">
      <w:r>
        <w:t>Indiana University Bloomington      6</w:t>
      </w:r>
    </w:p>
    <w:p w14:paraId="67277398" w14:textId="77777777" w:rsidR="009D6443" w:rsidRDefault="009D6443" w:rsidP="009D6443">
      <w:r>
        <w:t>SFU                                 5</w:t>
      </w:r>
    </w:p>
    <w:p w14:paraId="6F8A8846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北京航空航天大学</w:t>
      </w:r>
      <w:r>
        <w:rPr>
          <w:rFonts w:hint="eastAsia"/>
        </w:rPr>
        <w:t xml:space="preserve">                            4</w:t>
      </w:r>
    </w:p>
    <w:p w14:paraId="309AE183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河北科技师范学院</w:t>
      </w:r>
      <w:r>
        <w:rPr>
          <w:rFonts w:hint="eastAsia"/>
        </w:rPr>
        <w:t xml:space="preserve">                            4</w:t>
      </w:r>
    </w:p>
    <w:p w14:paraId="40CA30A3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香港理工大学</w:t>
      </w:r>
      <w:r>
        <w:rPr>
          <w:rFonts w:hint="eastAsia"/>
        </w:rPr>
        <w:t xml:space="preserve">                              4</w:t>
      </w:r>
    </w:p>
    <w:p w14:paraId="27B8B316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大连理工大学</w:t>
      </w:r>
      <w:r>
        <w:rPr>
          <w:rFonts w:hint="eastAsia"/>
        </w:rPr>
        <w:t xml:space="preserve">                              4</w:t>
      </w:r>
    </w:p>
    <w:p w14:paraId="73BB0C9C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四川外国语大学</w:t>
      </w:r>
      <w:r>
        <w:rPr>
          <w:rFonts w:hint="eastAsia"/>
        </w:rPr>
        <w:t xml:space="preserve">                             3</w:t>
      </w:r>
    </w:p>
    <w:p w14:paraId="69DFB0A9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香港某大学</w:t>
      </w:r>
      <w:r>
        <w:rPr>
          <w:rFonts w:hint="eastAsia"/>
        </w:rPr>
        <w:t xml:space="preserve">                               3</w:t>
      </w:r>
    </w:p>
    <w:p w14:paraId="45892420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吉林大学</w:t>
      </w:r>
      <w:r>
        <w:rPr>
          <w:rFonts w:hint="eastAsia"/>
        </w:rPr>
        <w:t xml:space="preserve">                                3</w:t>
      </w:r>
    </w:p>
    <w:p w14:paraId="393BCC92" w14:textId="77777777" w:rsidR="009D6443" w:rsidRDefault="009D6443" w:rsidP="009D6443">
      <w:r>
        <w:t>211/985                             2</w:t>
      </w:r>
    </w:p>
    <w:p w14:paraId="4623DAED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北京工业大学</w:t>
      </w:r>
      <w:r>
        <w:rPr>
          <w:rFonts w:hint="eastAsia"/>
        </w:rPr>
        <w:t xml:space="preserve">                              2</w:t>
      </w:r>
    </w:p>
    <w:p w14:paraId="770BC926" w14:textId="6892806D" w:rsidR="00C5651B" w:rsidRPr="009D6443" w:rsidRDefault="009D6443" w:rsidP="009D6443">
      <w:pPr>
        <w:rPr>
          <w:rFonts w:hint="eastAsia"/>
          <w:lang w:val="en-US"/>
        </w:rPr>
      </w:pPr>
      <w:r>
        <w:rPr>
          <w:rFonts w:hint="eastAsia"/>
        </w:rPr>
        <w:t>非</w:t>
      </w:r>
      <w:r>
        <w:rPr>
          <w:rFonts w:hint="eastAsia"/>
        </w:rPr>
        <w:t xml:space="preserve">211 </w:t>
      </w:r>
      <w:r>
        <w:rPr>
          <w:rFonts w:hint="eastAsia"/>
        </w:rPr>
        <w:t>非</w:t>
      </w:r>
      <w:r>
        <w:rPr>
          <w:rFonts w:hint="eastAsia"/>
        </w:rPr>
        <w:t>985                           2</w:t>
      </w:r>
    </w:p>
    <w:p w14:paraId="69A47810" w14:textId="700A7063" w:rsidR="00240B47" w:rsidRDefault="00240B47" w:rsidP="00240B47">
      <w:pPr>
        <w:pStyle w:val="1"/>
      </w:pPr>
      <w:r>
        <w:rPr>
          <w:rFonts w:hint="eastAsia"/>
        </w:rPr>
        <w:t>申请的学位</w:t>
      </w:r>
    </w:p>
    <w:p w14:paraId="659EE5E3" w14:textId="77777777" w:rsidR="00240B47" w:rsidRPr="009D6443" w:rsidRDefault="00240B47" w:rsidP="00240B47">
      <w:pPr>
        <w:rPr>
          <w:lang w:val="en-US"/>
        </w:rPr>
      </w:pPr>
      <w:r>
        <w:rPr>
          <w:rFonts w:hint="eastAsia"/>
        </w:rPr>
        <w:t>这个是所有数据的结果：</w:t>
      </w:r>
    </w:p>
    <w:p w14:paraId="3A16E073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lastRenderedPageBreak/>
        <w:t>MS                            779</w:t>
      </w:r>
    </w:p>
    <w:p w14:paraId="1AAD6057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                            375</w:t>
      </w:r>
    </w:p>
    <w:p w14:paraId="0855A4CD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PhD                           228</w:t>
      </w:r>
    </w:p>
    <w:p w14:paraId="58A012F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Meng                          138</w:t>
      </w:r>
    </w:p>
    <w:p w14:paraId="1004FE1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其它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     99</w:t>
      </w:r>
    </w:p>
    <w:p w14:paraId="2A94F9E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LLM                            60</w:t>
      </w:r>
    </w:p>
    <w:p w14:paraId="3043A6DA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MLA                            45</w:t>
      </w:r>
    </w:p>
    <w:p w14:paraId="2E64B8D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MEd                            45</w:t>
      </w:r>
    </w:p>
    <w:p w14:paraId="6912BF34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MPhil                          24</w:t>
      </w:r>
    </w:p>
    <w:p w14:paraId="0F3E1E3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mla                            14</w:t>
      </w:r>
    </w:p>
    <w:p w14:paraId="5D19BBCE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BA                             13</w:t>
      </w:r>
    </w:p>
    <w:p w14:paraId="3F46C4E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MBA                            11</w:t>
      </w:r>
    </w:p>
    <w:p w14:paraId="18FC771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March                           7</w:t>
      </w:r>
    </w:p>
    <w:p w14:paraId="28713E11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M1                              7</w:t>
      </w:r>
    </w:p>
    <w:p w14:paraId="1B66D90F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MUD                             4</w:t>
      </w:r>
    </w:p>
    <w:p w14:paraId="53A1E7D8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MUP                             4</w:t>
      </w:r>
    </w:p>
    <w:p w14:paraId="054829AE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本科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      3</w:t>
      </w:r>
    </w:p>
    <w:p w14:paraId="3C73B461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MLA1 AP                         3</w:t>
      </w:r>
    </w:p>
    <w:p w14:paraId="3DDBC19C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MArch 2                         3</w:t>
      </w:r>
    </w:p>
    <w:p w14:paraId="329F4561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B.Eng.                          2</w:t>
      </w:r>
    </w:p>
    <w:p w14:paraId="23356D9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MLA 2D                          2</w:t>
      </w:r>
    </w:p>
    <w:p w14:paraId="53B8E03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MASc                            2</w:t>
      </w:r>
    </w:p>
    <w:p w14:paraId="767D781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MGA                             2</w:t>
      </w:r>
    </w:p>
    <w:p w14:paraId="4674DE5A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MQF                             2</w:t>
      </w:r>
    </w:p>
    <w:p w14:paraId="0C82EE0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MMath                           2</w:t>
      </w:r>
    </w:p>
    <w:p w14:paraId="15F13E89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Mfin                            2</w:t>
      </w:r>
    </w:p>
    <w:p w14:paraId="62F8BAA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March Architectural design      2</w:t>
      </w:r>
    </w:p>
    <w:p w14:paraId="7B1D6AF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MMPA                            2</w:t>
      </w:r>
    </w:p>
    <w:p w14:paraId="329C63F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lastRenderedPageBreak/>
        <w:t>JD                              2</w:t>
      </w:r>
    </w:p>
    <w:p w14:paraId="34B3A81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MArch UD                        2</w:t>
      </w:r>
    </w:p>
    <w:p w14:paraId="6B434387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M.A.Sc.                         2</w:t>
      </w:r>
    </w:p>
    <w:p w14:paraId="0E828A75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MDes                            2</w:t>
      </w:r>
    </w:p>
    <w:p w14:paraId="41065A15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Math                            1</w:t>
      </w:r>
    </w:p>
    <w:p w14:paraId="2BBABE95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MBET                            1</w:t>
      </w:r>
    </w:p>
    <w:p w14:paraId="362E23A2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BS                              1</w:t>
      </w:r>
    </w:p>
    <w:p w14:paraId="2319DEF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MoM                             1</w:t>
      </w:r>
    </w:p>
    <w:p w14:paraId="328B466E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MPA                             1</w:t>
      </w:r>
    </w:p>
    <w:p w14:paraId="2419B33E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MIB                             1</w:t>
      </w:r>
    </w:p>
    <w:p w14:paraId="08FE1DB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MMOR                            1</w:t>
      </w:r>
    </w:p>
    <w:p w14:paraId="17C737FF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MIRHR                           1</w:t>
      </w:r>
    </w:p>
    <w:p w14:paraId="50BBF9C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MMSci                           1</w:t>
      </w:r>
    </w:p>
    <w:p w14:paraId="566AB783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MPEd                            1</w:t>
      </w:r>
    </w:p>
    <w:p w14:paraId="570F0377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Schulich                        1</w:t>
      </w:r>
    </w:p>
    <w:p w14:paraId="7604D521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MAES                            1</w:t>
      </w:r>
    </w:p>
    <w:p w14:paraId="32713838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MMASc                           1</w:t>
      </w:r>
    </w:p>
    <w:p w14:paraId="3C867F1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MFA                             1</w:t>
      </w:r>
    </w:p>
    <w:p w14:paraId="0EC70295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MPED                            1</w:t>
      </w:r>
    </w:p>
    <w:p w14:paraId="03BAC475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MSJ                             1</w:t>
      </w:r>
    </w:p>
    <w:p w14:paraId="2F0F6411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MACS                            1</w:t>
      </w:r>
    </w:p>
    <w:p w14:paraId="7C7EB66A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Master                          1</w:t>
      </w:r>
    </w:p>
    <w:p w14:paraId="2429035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MGB                             1</w:t>
      </w:r>
    </w:p>
    <w:p w14:paraId="5471B369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M-phimac                        1</w:t>
      </w:r>
    </w:p>
    <w:p w14:paraId="28FCB3B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Master of Finance               1</w:t>
      </w:r>
    </w:p>
    <w:p w14:paraId="01863A0A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MMF                             1</w:t>
      </w:r>
    </w:p>
    <w:p w14:paraId="156D2F9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MScAC                           1</w:t>
      </w:r>
    </w:p>
    <w:p w14:paraId="18C819F7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M. Act. Sc                      1</w:t>
      </w:r>
    </w:p>
    <w:p w14:paraId="57CFBA8D" w14:textId="6F960272" w:rsidR="0098263C" w:rsidRDefault="0098263C" w:rsidP="0098263C">
      <w:pPr>
        <w:pStyle w:val="1"/>
      </w:pPr>
      <w:r>
        <w:rPr>
          <w:rFonts w:hint="eastAsia"/>
        </w:rPr>
        <w:lastRenderedPageBreak/>
        <w:t>申请的专业</w:t>
      </w:r>
    </w:p>
    <w:p w14:paraId="5734A03E" w14:textId="7283E106" w:rsidR="0098263C" w:rsidRDefault="0098263C" w:rsidP="0098263C">
      <w:r>
        <w:rPr>
          <w:rFonts w:hint="eastAsia"/>
        </w:rPr>
        <w:t>这个是所有数据的申请专业的前三十：</w:t>
      </w:r>
    </w:p>
    <w:p w14:paraId="01981A73" w14:textId="77777777" w:rsidR="009D6443" w:rsidRDefault="009D6443" w:rsidP="009D6443">
      <w:r>
        <w:t>Computer Science                                     119</w:t>
      </w:r>
    </w:p>
    <w:p w14:paraId="433B6B4B" w14:textId="77777777" w:rsidR="009D6443" w:rsidRDefault="009D6443" w:rsidP="009D6443">
      <w:r>
        <w:t>Economics and Econometrics                           111</w:t>
      </w:r>
    </w:p>
    <w:p w14:paraId="598FFAF5" w14:textId="77777777" w:rsidR="009D6443" w:rsidRDefault="009D6443" w:rsidP="009D6443">
      <w:r>
        <w:t>Economics                                             85</w:t>
      </w:r>
    </w:p>
    <w:p w14:paraId="039B5EBA" w14:textId="77777777" w:rsidR="009D6443" w:rsidRDefault="009D6443" w:rsidP="009D6443">
      <w:r>
        <w:t>Architecture                                          84</w:t>
      </w:r>
    </w:p>
    <w:p w14:paraId="7A8DB140" w14:textId="77777777" w:rsidR="009D6443" w:rsidRDefault="009D6443" w:rsidP="009D6443">
      <w:r>
        <w:t>Electrical and Electronics Engineering                79</w:t>
      </w:r>
    </w:p>
    <w:p w14:paraId="28D5E07C" w14:textId="77777777" w:rsidR="009D6443" w:rsidRDefault="009D6443" w:rsidP="009D6443">
      <w:r>
        <w:t>Mechanical Engineering                                64</w:t>
      </w:r>
    </w:p>
    <w:p w14:paraId="3011AED1" w14:textId="77777777" w:rsidR="009D6443" w:rsidRDefault="009D6443" w:rsidP="009D6443">
      <w:r>
        <w:t>Statistics                                            55</w:t>
      </w:r>
    </w:p>
    <w:p w14:paraId="316C637D" w14:textId="77777777" w:rsidR="009D6443" w:rsidRDefault="009D6443" w:rsidP="009D6443">
      <w:r>
        <w:t>Landscape Architecture                                49</w:t>
      </w:r>
    </w:p>
    <w:p w14:paraId="26318AE7" w14:textId="77777777" w:rsidR="009D6443" w:rsidRDefault="009D6443" w:rsidP="009D6443">
      <w:r>
        <w:t>Civil Engineering                                     40</w:t>
      </w:r>
    </w:p>
    <w:p w14:paraId="55AA8740" w14:textId="77777777" w:rsidR="009D6443" w:rsidRDefault="009D6443" w:rsidP="009D6443">
      <w:r>
        <w:t>Electrical and Computer Engineering                   38</w:t>
      </w:r>
    </w:p>
    <w:p w14:paraId="0A137918" w14:textId="77777777" w:rsidR="009D6443" w:rsidRDefault="009D6443" w:rsidP="009D6443">
      <w:r>
        <w:t>Finance                                               37</w:t>
      </w:r>
    </w:p>
    <w:p w14:paraId="28195534" w14:textId="77777777" w:rsidR="009D6443" w:rsidRDefault="009D6443" w:rsidP="009D6443">
      <w:r>
        <w:t>Electrical Engineering (EE/ECE)                       33</w:t>
      </w:r>
    </w:p>
    <w:p w14:paraId="6EE66A4E" w14:textId="77777777" w:rsidR="009D6443" w:rsidRDefault="009D6443" w:rsidP="009D6443">
      <w:r>
        <w:t>Chemistry                                             32</w:t>
      </w:r>
    </w:p>
    <w:p w14:paraId="188917F1" w14:textId="77777777" w:rsidR="009D6443" w:rsidRDefault="009D6443" w:rsidP="009D6443">
      <w:r>
        <w:t>Chemical Engineering                                  29</w:t>
      </w:r>
    </w:p>
    <w:p w14:paraId="5E6837B7" w14:textId="77777777" w:rsidR="009D6443" w:rsidRDefault="009D6443" w:rsidP="009D6443">
      <w:r>
        <w:t>ECE                                                   26</w:t>
      </w:r>
    </w:p>
    <w:p w14:paraId="5F2E460A" w14:textId="77777777" w:rsidR="009D6443" w:rsidRDefault="009D6443" w:rsidP="009D6443">
      <w:r>
        <w:t>Computer Science &amp; Computer Engineering (CS &amp; CE)     26</w:t>
      </w:r>
    </w:p>
    <w:p w14:paraId="0D41D051" w14:textId="77777777" w:rsidR="009D6443" w:rsidRDefault="009D6443" w:rsidP="009D6443">
      <w:r>
        <w:t>Electrical Engineering                                25</w:t>
      </w:r>
    </w:p>
    <w:p w14:paraId="30E16F5F" w14:textId="77777777" w:rsidR="009D6443" w:rsidRDefault="009D6443" w:rsidP="009D6443">
      <w:pPr>
        <w:rPr>
          <w:rFonts w:hint="eastAsia"/>
        </w:rPr>
      </w:pPr>
      <w:r>
        <w:rPr>
          <w:rFonts w:hint="eastAsia"/>
        </w:rPr>
        <w:t>法学</w:t>
      </w:r>
      <w:r>
        <w:rPr>
          <w:rFonts w:hint="eastAsia"/>
        </w:rPr>
        <w:t xml:space="preserve">                                                    21</w:t>
      </w:r>
    </w:p>
    <w:p w14:paraId="537A4EFA" w14:textId="77777777" w:rsidR="009D6443" w:rsidRDefault="009D6443" w:rsidP="009D6443">
      <w:r>
        <w:t>Other                                                 21</w:t>
      </w:r>
    </w:p>
    <w:p w14:paraId="1634A0E5" w14:textId="77777777" w:rsidR="009D6443" w:rsidRDefault="009D6443" w:rsidP="009D6443">
      <w:r>
        <w:t>Law                                                   18</w:t>
      </w:r>
    </w:p>
    <w:p w14:paraId="7C0D1D05" w14:textId="77777777" w:rsidR="009D6443" w:rsidRDefault="009D6443" w:rsidP="009D6443">
      <w:r>
        <w:t>Educational Research                                  18</w:t>
      </w:r>
    </w:p>
    <w:p w14:paraId="1E1F52FD" w14:textId="77777777" w:rsidR="009D6443" w:rsidRDefault="009D6443" w:rsidP="009D6443">
      <w:r>
        <w:lastRenderedPageBreak/>
        <w:t>US Law                                                16</w:t>
      </w:r>
    </w:p>
    <w:p w14:paraId="32BF654A" w14:textId="77777777" w:rsidR="009D6443" w:rsidRDefault="009D6443" w:rsidP="009D6443">
      <w:r>
        <w:t>Sociology                                             16</w:t>
      </w:r>
    </w:p>
    <w:p w14:paraId="739D9641" w14:textId="77777777" w:rsidR="009D6443" w:rsidRDefault="009D6443" w:rsidP="009D6443">
      <w:r>
        <w:t>mla                                                   16</w:t>
      </w:r>
    </w:p>
    <w:p w14:paraId="7F9A3BAA" w14:textId="77777777" w:rsidR="009D6443" w:rsidRDefault="009D6443" w:rsidP="009D6443">
      <w:r>
        <w:t>Physics                                               15</w:t>
      </w:r>
    </w:p>
    <w:p w14:paraId="5AEFD2EE" w14:textId="77777777" w:rsidR="009D6443" w:rsidRDefault="009D6443" w:rsidP="009D6443">
      <w:r>
        <w:t>East Asian Languages and Literatures                  14</w:t>
      </w:r>
    </w:p>
    <w:p w14:paraId="3D7BDD23" w14:textId="77777777" w:rsidR="009D6443" w:rsidRDefault="009D6443" w:rsidP="009D6443">
      <w:r>
        <w:t>Mathematics                                           13</w:t>
      </w:r>
    </w:p>
    <w:p w14:paraId="53DF5809" w14:textId="77777777" w:rsidR="009D6443" w:rsidRDefault="009D6443" w:rsidP="009D6443">
      <w:r>
        <w:t>Environmental Engineering                             13</w:t>
      </w:r>
    </w:p>
    <w:p w14:paraId="3A4146AF" w14:textId="77777777" w:rsidR="009D6443" w:rsidRDefault="009D6443" w:rsidP="009D6443">
      <w:r>
        <w:t>Materials Science                                     13</w:t>
      </w:r>
    </w:p>
    <w:p w14:paraId="289AB5D0" w14:textId="75417340" w:rsidR="00243294" w:rsidRDefault="009D6443" w:rsidP="009D6443">
      <w:pPr>
        <w:rPr>
          <w:rFonts w:hint="eastAsia"/>
        </w:rPr>
      </w:pPr>
      <w:r>
        <w:t>Teaching English as a Second Language                 12</w:t>
      </w:r>
    </w:p>
    <w:p w14:paraId="25AF3D94" w14:textId="1075E9D9" w:rsidR="00243294" w:rsidRDefault="00243294" w:rsidP="00243294">
      <w:pPr>
        <w:pStyle w:val="1"/>
      </w:pPr>
      <w:r>
        <w:rPr>
          <w:rFonts w:hint="eastAsia"/>
        </w:rPr>
        <w:t>申请者的本科专业</w:t>
      </w:r>
    </w:p>
    <w:p w14:paraId="245DB21B" w14:textId="4EE21B2F" w:rsidR="00243294" w:rsidRDefault="00243294" w:rsidP="00243294">
      <w:pPr>
        <w:rPr>
          <w:rFonts w:hint="eastAsia"/>
        </w:rPr>
      </w:pPr>
      <w:r>
        <w:rPr>
          <w:rFonts w:hint="eastAsia"/>
        </w:rPr>
        <w:t>这个是所有数据的申请专业的前三十：</w:t>
      </w:r>
    </w:p>
    <w:p w14:paraId="4E0D7755" w14:textId="77777777" w:rsidR="009D6443" w:rsidRDefault="009D6443" w:rsidP="00243294">
      <w:bookmarkStart w:id="0" w:name="_GoBack"/>
      <w:bookmarkEnd w:id="0"/>
    </w:p>
    <w:p w14:paraId="57A9049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lastRenderedPageBreak/>
        <w:t>电子科学与技术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78</w:t>
      </w:r>
    </w:p>
    <w:p w14:paraId="0A20FDF4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国际经济与贸易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70</w:t>
      </w:r>
    </w:p>
    <w:p w14:paraId="2EBB33DC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建筑学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63</w:t>
      </w:r>
    </w:p>
    <w:p w14:paraId="5EC15DEE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经济学院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62</w:t>
      </w:r>
    </w:p>
    <w:p w14:paraId="3B3D5997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英语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60</w:t>
      </w:r>
    </w:p>
    <w:p w14:paraId="3BA2BF7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软件工程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59</w:t>
      </w:r>
    </w:p>
    <w:p w14:paraId="6D96ED6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园林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58</w:t>
      </w:r>
    </w:p>
    <w:p w14:paraId="521E475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EE                        42</w:t>
      </w:r>
    </w:p>
    <w:p w14:paraId="6EA45E13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化学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29</w:t>
      </w:r>
    </w:p>
    <w:p w14:paraId="32B9EDF2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会计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29</w:t>
      </w:r>
    </w:p>
    <w:p w14:paraId="21EA3E40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自动化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29</w:t>
      </w:r>
    </w:p>
    <w:p w14:paraId="3262CEDB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资源环境与城乡规划管理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25</w:t>
      </w:r>
    </w:p>
    <w:p w14:paraId="13A6647A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统计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24</w:t>
      </w:r>
    </w:p>
    <w:p w14:paraId="716969A5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非法学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24</w:t>
      </w:r>
    </w:p>
    <w:p w14:paraId="7406CA29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电子信息工程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23</w:t>
      </w:r>
    </w:p>
    <w:p w14:paraId="43868466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法学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22</w:t>
      </w:r>
    </w:p>
    <w:p w14:paraId="1A92207D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通信工程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22</w:t>
      </w:r>
    </w:p>
    <w:p w14:paraId="72F5104F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金融学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21</w:t>
      </w:r>
    </w:p>
    <w:p w14:paraId="3E7F89AE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风景园林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21</w:t>
      </w:r>
    </w:p>
    <w:p w14:paraId="3DD1B01A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金融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 20</w:t>
      </w:r>
    </w:p>
    <w:p w14:paraId="305DB1C2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材料成型及控制工程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19</w:t>
      </w:r>
    </w:p>
    <w:p w14:paraId="157930ED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统计学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 18</w:t>
      </w:r>
    </w:p>
    <w:p w14:paraId="6556B895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lastRenderedPageBreak/>
        <w:t>数学与应用数学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17</w:t>
      </w:r>
    </w:p>
    <w:p w14:paraId="4AF406B8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土木工程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   15</w:t>
      </w:r>
    </w:p>
    <w:p w14:paraId="0EB28B7A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信息与计算科学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14</w:t>
      </w:r>
    </w:p>
    <w:p w14:paraId="729D777F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电气工程及其自动化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14</w:t>
      </w:r>
    </w:p>
    <w:p w14:paraId="1DFE3B79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Applied Math-Economics    14</w:t>
      </w:r>
    </w:p>
    <w:p w14:paraId="3D3C6002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/>
          <w:b w:val="0"/>
          <w:caps w:val="0"/>
          <w:sz w:val="26"/>
          <w:szCs w:val="26"/>
        </w:rPr>
        <w:t>Urban Planning            13</w:t>
      </w:r>
    </w:p>
    <w:p w14:paraId="503BF867" w14:textId="77777777" w:rsidR="009D6443" w:rsidRP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经济学，辅修数学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12</w:t>
      </w:r>
    </w:p>
    <w:p w14:paraId="56C1A974" w14:textId="77777777" w:rsidR="009D6443" w:rsidRDefault="009D6443" w:rsidP="009D6443">
      <w:pPr>
        <w:pStyle w:val="1"/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</w:pP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>材料科学与工程</w:t>
      </w:r>
      <w:r w:rsidRPr="009D6443"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                  12</w:t>
      </w:r>
      <w:r>
        <w:rPr>
          <w:rFonts w:asciiTheme="minorHAnsi" w:eastAsiaTheme="minorEastAsia" w:hAnsiTheme="minorHAnsi" w:cstheme="minorBidi" w:hint="eastAsia"/>
          <w:b w:val="0"/>
          <w:caps w:val="0"/>
          <w:sz w:val="26"/>
          <w:szCs w:val="26"/>
        </w:rPr>
        <w:t xml:space="preserve"> </w:t>
      </w:r>
    </w:p>
    <w:p w14:paraId="01D6F57C" w14:textId="77777777" w:rsidR="00A45938" w:rsidRPr="00E013B7" w:rsidRDefault="00A45938">
      <w:pPr>
        <w:rPr>
          <w:lang w:val="en-US"/>
        </w:rPr>
      </w:pPr>
    </w:p>
    <w:sectPr w:rsidR="00A45938" w:rsidRPr="00E013B7">
      <w:footerReference w:type="default" r:id="rId7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58A3B" w14:textId="77777777" w:rsidR="00F8550D" w:rsidRDefault="00F8550D">
      <w:pPr>
        <w:spacing w:after="0" w:line="240" w:lineRule="auto"/>
      </w:pPr>
      <w:r>
        <w:separator/>
      </w:r>
    </w:p>
  </w:endnote>
  <w:endnote w:type="continuationSeparator" w:id="0">
    <w:p w14:paraId="041C6400" w14:textId="77777777" w:rsidR="00F8550D" w:rsidRDefault="00F8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968FC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44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E866A" w14:textId="77777777" w:rsidR="00F8550D" w:rsidRDefault="00F8550D">
      <w:pPr>
        <w:spacing w:after="0" w:line="240" w:lineRule="auto"/>
      </w:pPr>
      <w:r>
        <w:separator/>
      </w:r>
    </w:p>
  </w:footnote>
  <w:footnote w:type="continuationSeparator" w:id="0">
    <w:p w14:paraId="3F5A19CC" w14:textId="77777777" w:rsidR="00F8550D" w:rsidRDefault="00F85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B"/>
    <w:rsid w:val="00003A5A"/>
    <w:rsid w:val="00240B47"/>
    <w:rsid w:val="00243294"/>
    <w:rsid w:val="00285374"/>
    <w:rsid w:val="00367127"/>
    <w:rsid w:val="004C1083"/>
    <w:rsid w:val="00513ED2"/>
    <w:rsid w:val="00595BAC"/>
    <w:rsid w:val="005963D3"/>
    <w:rsid w:val="006439E9"/>
    <w:rsid w:val="007475DE"/>
    <w:rsid w:val="00895B21"/>
    <w:rsid w:val="009408D3"/>
    <w:rsid w:val="0098263C"/>
    <w:rsid w:val="009D13AB"/>
    <w:rsid w:val="009D6443"/>
    <w:rsid w:val="00A45938"/>
    <w:rsid w:val="00AA6A06"/>
    <w:rsid w:val="00BA2348"/>
    <w:rsid w:val="00C53B01"/>
    <w:rsid w:val="00C5651B"/>
    <w:rsid w:val="00D55A69"/>
    <w:rsid w:val="00D83E42"/>
    <w:rsid w:val="00E013B7"/>
    <w:rsid w:val="00F8550D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A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jun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3</TotalTime>
  <Pages>11</Pages>
  <Words>1238</Words>
  <Characters>7060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2016-04-04T15:13:00Z</dcterms:created>
  <dcterms:modified xsi:type="dcterms:W3CDTF">2016-04-04T15:23:00Z</dcterms:modified>
</cp:coreProperties>
</file>