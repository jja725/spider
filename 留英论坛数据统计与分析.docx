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C25B7D0" w14:textId="77777777">
        <w:tc>
          <w:tcPr>
            <w:tcW w:w="965" w:type="dxa"/>
            <w:shd w:val="clear" w:color="auto" w:fill="3A3A3A" w:themeFill="text2"/>
          </w:tcPr>
          <w:p w14:paraId="6FC98F54" w14:textId="77777777" w:rsidR="00895B21" w:rsidRDefault="00895B21">
            <w:pPr>
              <w:spacing w:before="260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518" w:type="dxa"/>
          </w:tcPr>
          <w:p w14:paraId="228C74F7" w14:textId="77777777" w:rsidR="00895B21" w:rsidRDefault="00895B21">
            <w:pPr>
              <w:spacing w:before="260"/>
            </w:pPr>
          </w:p>
        </w:tc>
        <w:tc>
          <w:tcPr>
            <w:tcW w:w="8581" w:type="dxa"/>
          </w:tcPr>
          <w:p w14:paraId="016FED7E" w14:textId="77777777" w:rsidR="00895B21" w:rsidRDefault="00C5651B">
            <w:pPr>
              <w:pStyle w:val="a5"/>
            </w:pPr>
            <w:r>
              <w:rPr>
                <w:rFonts w:hint="eastAsia"/>
              </w:rPr>
              <w:t>数据分析</w:t>
            </w:r>
          </w:p>
          <w:p w14:paraId="3DF6B25F" w14:textId="40E53E26" w:rsidR="00895B21" w:rsidRDefault="00C5651B">
            <w:pPr>
              <w:pStyle w:val="a7"/>
            </w:pPr>
            <w:r>
              <w:rPr>
                <w:rFonts w:hint="eastAsia"/>
              </w:rPr>
              <w:t>留学数据分析数据量（</w:t>
            </w:r>
            <w:r w:rsidR="001D379A">
              <w:rPr>
                <w:rFonts w:hint="eastAsia"/>
              </w:rPr>
              <w:t>3184</w:t>
            </w:r>
            <w:r>
              <w:rPr>
                <w:rFonts w:hint="eastAsia"/>
              </w:rPr>
              <w:t>例案例）</w:t>
            </w:r>
          </w:p>
        </w:tc>
      </w:tr>
    </w:tbl>
    <w:p w14:paraId="0E096894" w14:textId="77777777" w:rsidR="00895B21" w:rsidRDefault="00C5651B">
      <w:pPr>
        <w:pStyle w:val="a9"/>
      </w:pPr>
      <w:r>
        <w:t>2016/3/22</w:t>
      </w:r>
    </w:p>
    <w:p w14:paraId="19FDAA38" w14:textId="77777777" w:rsidR="00895B21" w:rsidRDefault="00C5651B">
      <w:pPr>
        <w:pStyle w:val="1"/>
      </w:pPr>
      <w:r>
        <w:rPr>
          <w:rFonts w:hint="eastAsia"/>
        </w:rPr>
        <w:t>申请的学校</w:t>
      </w:r>
    </w:p>
    <w:p w14:paraId="3377DF84" w14:textId="77777777" w:rsidR="00895B21" w:rsidRDefault="00C5651B">
      <w:r>
        <w:rPr>
          <w:rFonts w:hint="eastAsia"/>
        </w:rPr>
        <w:t>首先，这是这个榜单申请里申请的大学的前五十：</w:t>
      </w:r>
    </w:p>
    <w:p w14:paraId="18C69523" w14:textId="77777777" w:rsidR="00C5651B" w:rsidRDefault="00C5651B"/>
    <w:p w14:paraId="64B27704" w14:textId="77777777" w:rsidR="001D379A" w:rsidRDefault="001D379A" w:rsidP="001D379A">
      <w:r>
        <w:t>University College London                           228</w:t>
      </w:r>
    </w:p>
    <w:p w14:paraId="2D8CCAB1" w14:textId="77777777" w:rsidR="001D379A" w:rsidRDefault="001D379A" w:rsidP="001D379A">
      <w:r>
        <w:t>University of Edinburgh                             222</w:t>
      </w:r>
    </w:p>
    <w:p w14:paraId="0D48B3E8" w14:textId="77777777" w:rsidR="001D379A" w:rsidRDefault="001D379A" w:rsidP="001D379A">
      <w:r>
        <w:t>The University of Sheffield                         146</w:t>
      </w:r>
    </w:p>
    <w:p w14:paraId="392A8953" w14:textId="77777777" w:rsidR="001D379A" w:rsidRDefault="001D379A" w:rsidP="001D379A">
      <w:r>
        <w:t>London School of Economics and Political            137</w:t>
      </w:r>
    </w:p>
    <w:p w14:paraId="2FE2F7EA" w14:textId="77777777" w:rsidR="001D379A" w:rsidRDefault="001D379A" w:rsidP="001D379A">
      <w:r>
        <w:t>The University of Manchester                        116</w:t>
      </w:r>
    </w:p>
    <w:p w14:paraId="314D9FC7" w14:textId="77777777" w:rsidR="001D379A" w:rsidRDefault="001D379A" w:rsidP="001D379A">
      <w:r>
        <w:t>Durham University                                    90</w:t>
      </w:r>
    </w:p>
    <w:p w14:paraId="09F771FC" w14:textId="77777777" w:rsidR="001D379A" w:rsidRDefault="001D379A" w:rsidP="001D379A">
      <w:r>
        <w:t>The University of Warwick                            84</w:t>
      </w:r>
    </w:p>
    <w:p w14:paraId="74DC781B" w14:textId="77777777" w:rsidR="001D379A" w:rsidRDefault="001D379A" w:rsidP="001D379A">
      <w:r>
        <w:t>University of Leeds                                  81</w:t>
      </w:r>
    </w:p>
    <w:p w14:paraId="48F8A06A" w14:textId="77777777" w:rsidR="001D379A" w:rsidRDefault="001D379A" w:rsidP="001D379A">
      <w:r>
        <w:t>University of Bristol                                81</w:t>
      </w:r>
    </w:p>
    <w:p w14:paraId="052EDF0C" w14:textId="77777777" w:rsidR="001D379A" w:rsidRDefault="001D379A" w:rsidP="001D379A">
      <w:r>
        <w:t>Kings College London                                 67</w:t>
      </w:r>
    </w:p>
    <w:p w14:paraId="722F8F58" w14:textId="77777777" w:rsidR="001D379A" w:rsidRDefault="001D379A" w:rsidP="001D379A">
      <w:r>
        <w:t>Newcastle University                                 67</w:t>
      </w:r>
    </w:p>
    <w:p w14:paraId="259B27D2" w14:textId="77777777" w:rsidR="001D379A" w:rsidRDefault="001D379A" w:rsidP="001D379A">
      <w:r>
        <w:t>University of Glasgow                                65</w:t>
      </w:r>
    </w:p>
    <w:p w14:paraId="4C5358B6" w14:textId="77777777" w:rsidR="001D379A" w:rsidRDefault="001D379A" w:rsidP="001D379A">
      <w:r>
        <w:t>Cardiff University                                   64</w:t>
      </w:r>
    </w:p>
    <w:p w14:paraId="347F2B83" w14:textId="77777777" w:rsidR="001D379A" w:rsidRDefault="001D379A" w:rsidP="001D379A">
      <w:r>
        <w:t>University of Cambridge                              61</w:t>
      </w:r>
    </w:p>
    <w:p w14:paraId="0DB521ED" w14:textId="77777777" w:rsidR="001D379A" w:rsidRDefault="001D379A" w:rsidP="001D379A">
      <w:r>
        <w:t>University of Bath                                   58</w:t>
      </w:r>
    </w:p>
    <w:p w14:paraId="78E332B2" w14:textId="77777777" w:rsidR="001D379A" w:rsidRDefault="001D379A" w:rsidP="001D379A">
      <w:r>
        <w:lastRenderedPageBreak/>
        <w:t xml:space="preserve">University </w:t>
      </w:r>
      <w:proofErr w:type="gramStart"/>
      <w:r>
        <w:t>Of</w:t>
      </w:r>
      <w:proofErr w:type="gramEnd"/>
      <w:r>
        <w:t xml:space="preserve"> Southampton                            57</w:t>
      </w:r>
    </w:p>
    <w:p w14:paraId="3F1CE04F" w14:textId="77777777" w:rsidR="001D379A" w:rsidRDefault="001D379A" w:rsidP="001D379A">
      <w:r>
        <w:t>Imperial College London                              52</w:t>
      </w:r>
    </w:p>
    <w:p w14:paraId="51D60419" w14:textId="77777777" w:rsidR="001D379A" w:rsidRDefault="001D379A" w:rsidP="001D379A">
      <w:r>
        <w:t>Lancaster University                                 52</w:t>
      </w:r>
    </w:p>
    <w:p w14:paraId="1A682546" w14:textId="77777777" w:rsidR="001D379A" w:rsidRDefault="001D379A" w:rsidP="001D379A">
      <w:r>
        <w:t>The Chinese University of Hong Kong                  44</w:t>
      </w:r>
    </w:p>
    <w:p w14:paraId="286AC161" w14:textId="77777777" w:rsidR="001D379A" w:rsidRDefault="001D379A" w:rsidP="001D379A">
      <w:r>
        <w:t>University of Oxford                                 44</w:t>
      </w:r>
    </w:p>
    <w:p w14:paraId="22895CA3" w14:textId="77777777" w:rsidR="001D379A" w:rsidRDefault="001D379A" w:rsidP="001D379A">
      <w:r>
        <w:t>University of Birmingham                             43</w:t>
      </w:r>
    </w:p>
    <w:p w14:paraId="0AB3AE1D" w14:textId="77777777" w:rsidR="001D379A" w:rsidRDefault="001D379A" w:rsidP="001D379A">
      <w:r>
        <w:t>The University of York                               40</w:t>
      </w:r>
    </w:p>
    <w:p w14:paraId="2A2B3A4C" w14:textId="77777777" w:rsidR="001D379A" w:rsidRDefault="001D379A" w:rsidP="001D379A">
      <w:r>
        <w:t>University of Exeter                                 39</w:t>
      </w:r>
    </w:p>
    <w:p w14:paraId="57682C15" w14:textId="77777777" w:rsidR="001D379A" w:rsidRDefault="001D379A" w:rsidP="001D379A">
      <w:r>
        <w:t>National University of Singapore                     33</w:t>
      </w:r>
    </w:p>
    <w:p w14:paraId="526FFD7D" w14:textId="77777777" w:rsidR="001D379A" w:rsidRDefault="001D379A" w:rsidP="001D379A">
      <w:r>
        <w:t>The University of Nottingham                         33</w:t>
      </w:r>
    </w:p>
    <w:p w14:paraId="2D5C98C6" w14:textId="77777777" w:rsidR="001D379A" w:rsidRDefault="001D379A" w:rsidP="001D379A">
      <w:r>
        <w:t>London School of Economics and Political Science     31</w:t>
      </w:r>
    </w:p>
    <w:p w14:paraId="545DC124" w14:textId="77777777" w:rsidR="001D379A" w:rsidRDefault="001D379A" w:rsidP="001D379A">
      <w:r>
        <w:t>University of Leicester                              29</w:t>
      </w:r>
    </w:p>
    <w:p w14:paraId="2BC75A6C" w14:textId="77777777" w:rsidR="001D379A" w:rsidRDefault="001D379A" w:rsidP="001D379A">
      <w:r>
        <w:t>The University of Hong Kong                          28</w:t>
      </w:r>
    </w:p>
    <w:p w14:paraId="19E49AA2" w14:textId="77777777" w:rsidR="001D379A" w:rsidRDefault="001D379A" w:rsidP="001D379A">
      <w:r>
        <w:t>Loughborough University                              26</w:t>
      </w:r>
    </w:p>
    <w:p w14:paraId="720CF192" w14:textId="77777777" w:rsidR="001D379A" w:rsidRDefault="001D379A" w:rsidP="001D379A">
      <w:r>
        <w:t>University of St Andrews                             26</w:t>
      </w:r>
    </w:p>
    <w:p w14:paraId="759C5B22" w14:textId="77777777" w:rsidR="001D379A" w:rsidRDefault="001D379A" w:rsidP="001D379A">
      <w:r>
        <w:t>University of Wisconsin                              23</w:t>
      </w:r>
    </w:p>
    <w:p w14:paraId="0A61132D" w14:textId="77777777" w:rsidR="001D379A" w:rsidRDefault="001D379A" w:rsidP="001D379A">
      <w:r>
        <w:t>Architectural Association (AA) School of             23</w:t>
      </w:r>
    </w:p>
    <w:p w14:paraId="49296782" w14:textId="77777777" w:rsidR="001D379A" w:rsidRDefault="001D379A" w:rsidP="001D379A">
      <w:r>
        <w:t>University of Liverpool                              21</w:t>
      </w:r>
    </w:p>
    <w:p w14:paraId="5474CEFA" w14:textId="77777777" w:rsidR="001D379A" w:rsidRDefault="001D379A" w:rsidP="001D379A">
      <w:r>
        <w:t>Duke University                                      21</w:t>
      </w:r>
    </w:p>
    <w:p w14:paraId="2035241D" w14:textId="77777777" w:rsidR="001D379A" w:rsidRDefault="001D379A" w:rsidP="001D379A">
      <w:r>
        <w:t>City University of Hong Kong                         21</w:t>
      </w:r>
    </w:p>
    <w:p w14:paraId="31B73777" w14:textId="77777777" w:rsidR="001D379A" w:rsidRDefault="001D379A" w:rsidP="001D379A">
      <w:r>
        <w:t>University of Illinois at Urbana-</w:t>
      </w:r>
      <w:proofErr w:type="spellStart"/>
      <w:r>
        <w:t>Champai</w:t>
      </w:r>
      <w:proofErr w:type="spellEnd"/>
      <w:r>
        <w:t xml:space="preserve">             20</w:t>
      </w:r>
    </w:p>
    <w:p w14:paraId="5CD79C48" w14:textId="77777777" w:rsidR="001D379A" w:rsidRDefault="001D379A" w:rsidP="001D379A">
      <w:r>
        <w:t>The Hong Kong Polytechnic University                 19</w:t>
      </w:r>
    </w:p>
    <w:p w14:paraId="56935E01" w14:textId="77777777" w:rsidR="001D379A" w:rsidRDefault="001D379A" w:rsidP="001D379A">
      <w:r>
        <w:t>University of Toronto                                19</w:t>
      </w:r>
    </w:p>
    <w:p w14:paraId="6E8A431F" w14:textId="77777777" w:rsidR="001D379A" w:rsidRDefault="001D379A" w:rsidP="001D379A">
      <w:r>
        <w:t>Johns Hopkins University                             19</w:t>
      </w:r>
    </w:p>
    <w:p w14:paraId="493DF8A4" w14:textId="77777777" w:rsidR="001D379A" w:rsidRDefault="001D379A" w:rsidP="001D379A">
      <w:r>
        <w:t>Queen Mary, University of London                     18</w:t>
      </w:r>
    </w:p>
    <w:p w14:paraId="6978997F" w14:textId="77777777" w:rsidR="001D379A" w:rsidRDefault="001D379A" w:rsidP="001D379A">
      <w:r>
        <w:lastRenderedPageBreak/>
        <w:t>Vanderbilt University                                18</w:t>
      </w:r>
    </w:p>
    <w:p w14:paraId="52A588E2" w14:textId="77777777" w:rsidR="001D379A" w:rsidRDefault="001D379A" w:rsidP="001D379A">
      <w:r>
        <w:t>Hong Kong Baptist University                         17</w:t>
      </w:r>
    </w:p>
    <w:p w14:paraId="33812796" w14:textId="77777777" w:rsidR="001D379A" w:rsidRDefault="001D379A" w:rsidP="001D379A">
      <w:r>
        <w:t>Columbia University                                  16</w:t>
      </w:r>
    </w:p>
    <w:p w14:paraId="7CD86507" w14:textId="77777777" w:rsidR="001D379A" w:rsidRDefault="001D379A" w:rsidP="001D379A">
      <w:r>
        <w:t>University of Westminster                            16</w:t>
      </w:r>
    </w:p>
    <w:p w14:paraId="14A8BEF2" w14:textId="77777777" w:rsidR="001D379A" w:rsidRDefault="001D379A" w:rsidP="001D379A">
      <w:r>
        <w:t>University of Surrey                                 16</w:t>
      </w:r>
    </w:p>
    <w:p w14:paraId="28B21811" w14:textId="77777777" w:rsidR="001D379A" w:rsidRDefault="001D379A" w:rsidP="001D379A">
      <w:r>
        <w:t>Delft University of Technology                       16</w:t>
      </w:r>
    </w:p>
    <w:p w14:paraId="535208F6" w14:textId="77777777" w:rsidR="001D379A" w:rsidRDefault="001D379A" w:rsidP="001D379A">
      <w:r>
        <w:t>University of East Anglia                            16</w:t>
      </w:r>
    </w:p>
    <w:p w14:paraId="0D2E9578" w14:textId="77777777" w:rsidR="001D379A" w:rsidRDefault="001D379A" w:rsidP="001D379A">
      <w:r>
        <w:t>University of Texas - Austin                         15</w:t>
      </w:r>
    </w:p>
    <w:p w14:paraId="4F28D6BD" w14:textId="77777777" w:rsidR="001D379A" w:rsidRDefault="001D379A" w:rsidP="001D379A">
      <w:r>
        <w:t xml:space="preserve">University of Michigan - Ann </w:t>
      </w:r>
      <w:proofErr w:type="spellStart"/>
      <w:r>
        <w:t>Arbor</w:t>
      </w:r>
      <w:proofErr w:type="spellEnd"/>
      <w:r>
        <w:t xml:space="preserve">                   14</w:t>
      </w:r>
    </w:p>
    <w:p w14:paraId="6CC2E8B3" w14:textId="77777777" w:rsidR="001D379A" w:rsidRDefault="001D379A" w:rsidP="001D379A">
      <w:proofErr w:type="spellStart"/>
      <w:r>
        <w:t>Politecnico</w:t>
      </w:r>
      <w:proofErr w:type="spellEnd"/>
      <w:r>
        <w:t xml:space="preserve"> di Milano                                14</w:t>
      </w:r>
    </w:p>
    <w:p w14:paraId="564D4590" w14:textId="77777777" w:rsidR="00895B21" w:rsidRDefault="00895B21"/>
    <w:p w14:paraId="6D728F55" w14:textId="77777777" w:rsidR="00C5651B" w:rsidRDefault="00C5651B"/>
    <w:p w14:paraId="5EF1B0E7" w14:textId="77777777" w:rsidR="00C5651B" w:rsidRDefault="00C5651B">
      <w:r>
        <w:rPr>
          <w:rFonts w:hint="eastAsia"/>
        </w:rPr>
        <w:t>可以清晰的知道，某些大学的竞争非常激烈。而且越是收中国人多的大学就竞争越激烈</w:t>
      </w:r>
    </w:p>
    <w:p w14:paraId="791C8606" w14:textId="77777777" w:rsidR="00C5651B" w:rsidRDefault="00C5651B" w:rsidP="00C5651B">
      <w:pPr>
        <w:pStyle w:val="1"/>
      </w:pPr>
      <w:r>
        <w:rPr>
          <w:rFonts w:hint="eastAsia"/>
        </w:rPr>
        <w:t>申请结果</w:t>
      </w:r>
    </w:p>
    <w:p w14:paraId="564E9AE6" w14:textId="77777777" w:rsidR="00C5651B" w:rsidRDefault="00C5651B">
      <w:r>
        <w:rPr>
          <w:rFonts w:hint="eastAsia"/>
        </w:rPr>
        <w:t>这个是所有数据的结果：</w:t>
      </w:r>
    </w:p>
    <w:p w14:paraId="20995A2D" w14:textId="77777777" w:rsidR="00C5651B" w:rsidRDefault="00C5651B"/>
    <w:p w14:paraId="3507E14C" w14:textId="77777777" w:rsidR="001D379A" w:rsidRDefault="001D379A" w:rsidP="001D379A">
      <w:r>
        <w:t>offer    1397</w:t>
      </w:r>
    </w:p>
    <w:p w14:paraId="0A5AEA91" w14:textId="77777777" w:rsidR="001D379A" w:rsidRDefault="001D379A" w:rsidP="001D379A">
      <w:r>
        <w:rPr>
          <w:rFonts w:hint="eastAsia"/>
        </w:rPr>
        <w:t>AD</w:t>
      </w:r>
      <w:r>
        <w:rPr>
          <w:rFonts w:hint="eastAsia"/>
        </w:rPr>
        <w:t>无奖</w:t>
      </w:r>
      <w:r>
        <w:rPr>
          <w:rFonts w:hint="eastAsia"/>
        </w:rPr>
        <w:t xml:space="preserve">     1347</w:t>
      </w:r>
    </w:p>
    <w:p w14:paraId="5CE57ADD" w14:textId="77777777" w:rsidR="001D379A" w:rsidRDefault="001D379A" w:rsidP="001D379A">
      <w:r>
        <w:rPr>
          <w:rFonts w:hint="eastAsia"/>
        </w:rPr>
        <w:t>被拒</w:t>
      </w:r>
      <w:r>
        <w:rPr>
          <w:rFonts w:hint="eastAsia"/>
        </w:rPr>
        <w:t xml:space="preserve">        299</w:t>
      </w:r>
    </w:p>
    <w:p w14:paraId="05D2F912" w14:textId="6AA76758" w:rsidR="00C5651B" w:rsidRDefault="001D379A" w:rsidP="001D379A">
      <w:r>
        <w:rPr>
          <w:rFonts w:hint="eastAsia"/>
        </w:rPr>
        <w:t>AD</w:t>
      </w:r>
      <w:r>
        <w:rPr>
          <w:rFonts w:hint="eastAsia"/>
        </w:rPr>
        <w:t>小奖</w:t>
      </w:r>
      <w:r>
        <w:rPr>
          <w:rFonts w:hint="eastAsia"/>
        </w:rPr>
        <w:t xml:space="preserve">      139</w:t>
      </w:r>
    </w:p>
    <w:p w14:paraId="09A9DC11" w14:textId="77777777" w:rsidR="00C5651B" w:rsidRDefault="00C5651B" w:rsidP="00C5651B">
      <w:pPr>
        <w:pStyle w:val="1"/>
      </w:pPr>
      <w:r>
        <w:rPr>
          <w:rFonts w:hint="eastAsia"/>
        </w:rPr>
        <w:lastRenderedPageBreak/>
        <w:t>申请者的大学</w:t>
      </w:r>
    </w:p>
    <w:p w14:paraId="546C3850" w14:textId="77777777" w:rsidR="00C5651B" w:rsidRDefault="00C5651B" w:rsidP="00C5651B">
      <w:r>
        <w:rPr>
          <w:rFonts w:hint="eastAsia"/>
        </w:rPr>
        <w:t>这个是所有数据的申请大学档次：</w:t>
      </w:r>
    </w:p>
    <w:p w14:paraId="56B9417C" w14:textId="77777777" w:rsidR="00C5651B" w:rsidRDefault="00C5651B" w:rsidP="00C5651B"/>
    <w:p w14:paraId="329D1D67" w14:textId="77777777" w:rsidR="001D379A" w:rsidRDefault="001D379A" w:rsidP="001D379A">
      <w:r>
        <w:rPr>
          <w:rFonts w:hint="eastAsia"/>
        </w:rPr>
        <w:t>双非</w:t>
      </w:r>
      <w:r>
        <w:rPr>
          <w:rFonts w:hint="eastAsia"/>
        </w:rPr>
        <w:t xml:space="preserve">                                 683</w:t>
      </w:r>
    </w:p>
    <w:p w14:paraId="507DBBA1" w14:textId="77777777" w:rsidR="001D379A" w:rsidRDefault="001D379A" w:rsidP="001D379A">
      <w:r>
        <w:t>211 &amp; 985                          641</w:t>
      </w:r>
    </w:p>
    <w:p w14:paraId="0293E6B5" w14:textId="77777777" w:rsidR="001D379A" w:rsidRDefault="001D379A" w:rsidP="001D379A">
      <w:r>
        <w:t>211                                487</w:t>
      </w:r>
    </w:p>
    <w:p w14:paraId="7F0671B6" w14:textId="77777777" w:rsidR="001D379A" w:rsidRDefault="001D379A" w:rsidP="001D379A">
      <w:r>
        <w:rPr>
          <w:rFonts w:hint="eastAsia"/>
        </w:rPr>
        <w:t>浙大</w:t>
      </w:r>
      <w:r>
        <w:rPr>
          <w:rFonts w:hint="eastAsia"/>
        </w:rPr>
        <w:t>/</w:t>
      </w:r>
      <w:r>
        <w:rPr>
          <w:rFonts w:hint="eastAsia"/>
        </w:rPr>
        <w:t>复旦</w:t>
      </w:r>
      <w:r>
        <w:rPr>
          <w:rFonts w:hint="eastAsia"/>
        </w:rPr>
        <w:t>/</w:t>
      </w:r>
      <w:r>
        <w:rPr>
          <w:rFonts w:hint="eastAsia"/>
        </w:rPr>
        <w:t>南大</w:t>
      </w:r>
      <w:r>
        <w:rPr>
          <w:rFonts w:hint="eastAsia"/>
        </w:rPr>
        <w:t>/</w:t>
      </w:r>
      <w:r>
        <w:rPr>
          <w:rFonts w:hint="eastAsia"/>
        </w:rPr>
        <w:t>南开</w:t>
      </w:r>
      <w:r>
        <w:rPr>
          <w:rFonts w:hint="eastAsia"/>
        </w:rPr>
        <w:t>/</w:t>
      </w:r>
      <w:r>
        <w:rPr>
          <w:rFonts w:hint="eastAsia"/>
        </w:rPr>
        <w:t>武大</w:t>
      </w:r>
      <w:r>
        <w:rPr>
          <w:rFonts w:hint="eastAsia"/>
        </w:rPr>
        <w:t>/</w:t>
      </w:r>
      <w:r>
        <w:rPr>
          <w:rFonts w:hint="eastAsia"/>
        </w:rPr>
        <w:t>华中科大</w:t>
      </w:r>
      <w:r>
        <w:rPr>
          <w:rFonts w:hint="eastAsia"/>
        </w:rPr>
        <w:t>/</w:t>
      </w:r>
      <w:r>
        <w:rPr>
          <w:rFonts w:hint="eastAsia"/>
        </w:rPr>
        <w:t>上海交大</w:t>
      </w:r>
      <w:r>
        <w:rPr>
          <w:rFonts w:hint="eastAsia"/>
        </w:rPr>
        <w:t>/</w:t>
      </w:r>
      <w:r>
        <w:rPr>
          <w:rFonts w:hint="eastAsia"/>
        </w:rPr>
        <w:t>天大</w:t>
      </w:r>
      <w:r>
        <w:rPr>
          <w:rFonts w:hint="eastAsia"/>
        </w:rPr>
        <w:t xml:space="preserve">        293</w:t>
      </w:r>
    </w:p>
    <w:p w14:paraId="354549A8" w14:textId="77777777" w:rsidR="001D379A" w:rsidRDefault="001D379A" w:rsidP="001D379A">
      <w:r>
        <w:rPr>
          <w:rFonts w:hint="eastAsia"/>
        </w:rPr>
        <w:t>中国人民大学</w:t>
      </w:r>
      <w:r>
        <w:rPr>
          <w:rFonts w:hint="eastAsia"/>
        </w:rPr>
        <w:t xml:space="preserve">                             113</w:t>
      </w:r>
    </w:p>
    <w:p w14:paraId="3E278A39" w14:textId="77777777" w:rsidR="001D379A" w:rsidRDefault="001D379A" w:rsidP="001D379A">
      <w:r>
        <w:rPr>
          <w:rFonts w:hint="eastAsia"/>
        </w:rPr>
        <w:t>国内其他高校</w:t>
      </w:r>
      <w:r>
        <w:rPr>
          <w:rFonts w:hint="eastAsia"/>
        </w:rPr>
        <w:t xml:space="preserve">                             103</w:t>
      </w:r>
    </w:p>
    <w:p w14:paraId="0DEE7E88" w14:textId="77777777" w:rsidR="001D379A" w:rsidRDefault="001D379A" w:rsidP="001D379A">
      <w:r>
        <w:rPr>
          <w:rFonts w:hint="eastAsia"/>
        </w:rPr>
        <w:t>同济大学</w:t>
      </w:r>
      <w:r>
        <w:rPr>
          <w:rFonts w:hint="eastAsia"/>
        </w:rPr>
        <w:t xml:space="preserve">                                44</w:t>
      </w:r>
    </w:p>
    <w:p w14:paraId="1178E85F" w14:textId="77777777" w:rsidR="001D379A" w:rsidRDefault="001D379A" w:rsidP="001D379A">
      <w:r>
        <w:t>985&amp;211                             25</w:t>
      </w:r>
    </w:p>
    <w:p w14:paraId="66774A7E" w14:textId="77777777" w:rsidR="001D379A" w:rsidRDefault="001D379A" w:rsidP="001D379A">
      <w:r>
        <w:rPr>
          <w:rFonts w:hint="eastAsia"/>
        </w:rPr>
        <w:t>中国政法大学</w:t>
      </w:r>
      <w:r>
        <w:rPr>
          <w:rFonts w:hint="eastAsia"/>
        </w:rPr>
        <w:t>/211                          24</w:t>
      </w:r>
    </w:p>
    <w:p w14:paraId="0971B6A4" w14:textId="77777777" w:rsidR="001D379A" w:rsidRDefault="001D379A" w:rsidP="001D379A">
      <w:r>
        <w:rPr>
          <w:rFonts w:hint="eastAsia"/>
        </w:rPr>
        <w:t>清华</w:t>
      </w:r>
      <w:r>
        <w:rPr>
          <w:rFonts w:hint="eastAsia"/>
        </w:rPr>
        <w:t>/</w:t>
      </w:r>
      <w:r>
        <w:rPr>
          <w:rFonts w:hint="eastAsia"/>
        </w:rPr>
        <w:t>北大</w:t>
      </w:r>
      <w:r>
        <w:rPr>
          <w:rFonts w:hint="eastAsia"/>
        </w:rPr>
        <w:t>/</w:t>
      </w:r>
      <w:r>
        <w:rPr>
          <w:rFonts w:hint="eastAsia"/>
        </w:rPr>
        <w:t>中科大</w:t>
      </w:r>
      <w:r>
        <w:rPr>
          <w:rFonts w:hint="eastAsia"/>
        </w:rPr>
        <w:t xml:space="preserve">                           23</w:t>
      </w:r>
    </w:p>
    <w:p w14:paraId="6A787683" w14:textId="77777777" w:rsidR="001D379A" w:rsidRDefault="001D379A" w:rsidP="001D379A">
      <w:r>
        <w:rPr>
          <w:rFonts w:hint="eastAsia"/>
        </w:rPr>
        <w:t>南京林业大学</w:t>
      </w:r>
      <w:r>
        <w:rPr>
          <w:rFonts w:hint="eastAsia"/>
        </w:rPr>
        <w:t xml:space="preserve">                              18</w:t>
      </w:r>
    </w:p>
    <w:p w14:paraId="2A675DA0" w14:textId="77777777" w:rsidR="001D379A" w:rsidRDefault="001D379A" w:rsidP="001D379A">
      <w:r>
        <w:rPr>
          <w:rFonts w:hint="eastAsia"/>
        </w:rPr>
        <w:t>北京电影学院</w:t>
      </w:r>
      <w:r>
        <w:rPr>
          <w:rFonts w:hint="eastAsia"/>
        </w:rPr>
        <w:t xml:space="preserve">                              16</w:t>
      </w:r>
    </w:p>
    <w:p w14:paraId="5A7F9B64" w14:textId="77777777" w:rsidR="001D379A" w:rsidRDefault="001D379A" w:rsidP="001D379A">
      <w:r>
        <w:rPr>
          <w:rFonts w:hint="eastAsia"/>
        </w:rPr>
        <w:t>西交利物浦大学</w:t>
      </w:r>
      <w:r>
        <w:rPr>
          <w:rFonts w:hint="eastAsia"/>
        </w:rPr>
        <w:t xml:space="preserve"> University of Liverpool     14</w:t>
      </w:r>
    </w:p>
    <w:p w14:paraId="6C79241E" w14:textId="77777777" w:rsidR="001D379A" w:rsidRDefault="001D379A" w:rsidP="001D379A">
      <w:r>
        <w:rPr>
          <w:rFonts w:hint="eastAsia"/>
        </w:rPr>
        <w:t>四川美术学院</w:t>
      </w:r>
      <w:r>
        <w:rPr>
          <w:rFonts w:hint="eastAsia"/>
        </w:rPr>
        <w:t xml:space="preserve">                              11</w:t>
      </w:r>
    </w:p>
    <w:p w14:paraId="7E6B761A" w14:textId="77777777" w:rsidR="001D379A" w:rsidRDefault="001D379A" w:rsidP="001D379A">
      <w:r>
        <w:rPr>
          <w:rFonts w:hint="eastAsia"/>
        </w:rPr>
        <w:t>华南农业大学</w:t>
      </w:r>
      <w:r>
        <w:rPr>
          <w:rFonts w:hint="eastAsia"/>
        </w:rPr>
        <w:t xml:space="preserve">                              11</w:t>
      </w:r>
    </w:p>
    <w:p w14:paraId="7B9EB02A" w14:textId="77777777" w:rsidR="001D379A" w:rsidRDefault="001D379A" w:rsidP="001D379A">
      <w:r>
        <w:rPr>
          <w:rFonts w:hint="eastAsia"/>
        </w:rPr>
        <w:t>国外高校（含港澳台）</w:t>
      </w:r>
      <w:r>
        <w:rPr>
          <w:rFonts w:hint="eastAsia"/>
        </w:rPr>
        <w:t xml:space="preserve">                          10</w:t>
      </w:r>
    </w:p>
    <w:p w14:paraId="11D92AAE" w14:textId="77777777" w:rsidR="001D379A" w:rsidRDefault="001D379A" w:rsidP="001D379A">
      <w:r>
        <w:lastRenderedPageBreak/>
        <w:t>University of Liverpool             10</w:t>
      </w:r>
    </w:p>
    <w:p w14:paraId="53470C95" w14:textId="77777777" w:rsidR="001D379A" w:rsidRDefault="001D379A" w:rsidP="001D379A">
      <w:r>
        <w:rPr>
          <w:rFonts w:hint="eastAsia"/>
        </w:rPr>
        <w:t>北京化工大学</w:t>
      </w:r>
      <w:r>
        <w:rPr>
          <w:rFonts w:hint="eastAsia"/>
        </w:rPr>
        <w:t xml:space="preserve">                               9</w:t>
      </w:r>
    </w:p>
    <w:p w14:paraId="67BA92E2" w14:textId="77777777" w:rsidR="001D379A" w:rsidRDefault="001D379A" w:rsidP="001D379A">
      <w:r>
        <w:rPr>
          <w:rFonts w:hint="eastAsia"/>
        </w:rPr>
        <w:t>清</w:t>
      </w:r>
      <w:r>
        <w:rPr>
          <w:rFonts w:hint="eastAsia"/>
        </w:rPr>
        <w:t>/</w:t>
      </w:r>
      <w:r>
        <w:rPr>
          <w:rFonts w:hint="eastAsia"/>
        </w:rPr>
        <w:t>北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复</w:t>
      </w:r>
      <w:r>
        <w:rPr>
          <w:rFonts w:hint="eastAsia"/>
        </w:rPr>
        <w:t>/</w:t>
      </w:r>
      <w:r>
        <w:rPr>
          <w:rFonts w:hint="eastAsia"/>
        </w:rPr>
        <w:t>交</w:t>
      </w:r>
      <w:r>
        <w:rPr>
          <w:rFonts w:hint="eastAsia"/>
        </w:rPr>
        <w:t xml:space="preserve">                            8</w:t>
      </w:r>
    </w:p>
    <w:p w14:paraId="7BA1D15F" w14:textId="77777777" w:rsidR="001D379A" w:rsidRDefault="001D379A" w:rsidP="001D379A">
      <w:r>
        <w:rPr>
          <w:rFonts w:hint="eastAsia"/>
        </w:rPr>
        <w:t>中山大学</w:t>
      </w:r>
      <w:r>
        <w:rPr>
          <w:rFonts w:hint="eastAsia"/>
        </w:rPr>
        <w:t xml:space="preserve">                                 8</w:t>
      </w:r>
    </w:p>
    <w:p w14:paraId="09EA3196" w14:textId="77777777" w:rsidR="001D379A" w:rsidRDefault="001D379A" w:rsidP="001D379A">
      <w:r>
        <w:t>University of Toronto                7</w:t>
      </w:r>
    </w:p>
    <w:p w14:paraId="787CF592" w14:textId="77777777" w:rsidR="001D379A" w:rsidRDefault="001D379A" w:rsidP="001D379A">
      <w:r>
        <w:rPr>
          <w:rFonts w:hint="eastAsia"/>
        </w:rPr>
        <w:t>深圳大学</w:t>
      </w:r>
      <w:r>
        <w:rPr>
          <w:rFonts w:hint="eastAsia"/>
        </w:rPr>
        <w:t xml:space="preserve">                                 7</w:t>
      </w:r>
    </w:p>
    <w:p w14:paraId="6CE5D713" w14:textId="77777777" w:rsidR="001D379A" w:rsidRDefault="001D379A" w:rsidP="001D379A">
      <w:r>
        <w:rPr>
          <w:rFonts w:hint="eastAsia"/>
        </w:rPr>
        <w:t>武汉理工大学</w:t>
      </w:r>
      <w:r>
        <w:rPr>
          <w:rFonts w:hint="eastAsia"/>
        </w:rPr>
        <w:t xml:space="preserve">                               6</w:t>
      </w:r>
    </w:p>
    <w:p w14:paraId="4878E99D" w14:textId="77777777" w:rsidR="001D379A" w:rsidRDefault="001D379A" w:rsidP="001D379A">
      <w:r>
        <w:t>The University of Iowa               6</w:t>
      </w:r>
    </w:p>
    <w:p w14:paraId="61A713A9" w14:textId="77777777" w:rsidR="001D379A" w:rsidRDefault="001D379A" w:rsidP="001D379A">
      <w:r>
        <w:rPr>
          <w:rFonts w:hint="eastAsia"/>
        </w:rPr>
        <w:t>上海外国语大学</w:t>
      </w:r>
      <w:r>
        <w:rPr>
          <w:rFonts w:hint="eastAsia"/>
        </w:rPr>
        <w:t xml:space="preserve">                              6</w:t>
      </w:r>
    </w:p>
    <w:p w14:paraId="61AA1C40" w14:textId="77777777" w:rsidR="001D379A" w:rsidRDefault="001D379A" w:rsidP="001D379A">
      <w:r>
        <w:rPr>
          <w:rFonts w:hint="eastAsia"/>
        </w:rPr>
        <w:t>浙江大学</w:t>
      </w:r>
      <w:r>
        <w:rPr>
          <w:rFonts w:hint="eastAsia"/>
        </w:rPr>
        <w:t xml:space="preserve">                                 6</w:t>
      </w:r>
    </w:p>
    <w:p w14:paraId="560AA5A1" w14:textId="77777777" w:rsidR="001D379A" w:rsidRDefault="001D379A" w:rsidP="001D379A">
      <w:r>
        <w:rPr>
          <w:rFonts w:hint="eastAsia"/>
        </w:rPr>
        <w:t>中南财经政法大学</w:t>
      </w:r>
      <w:r>
        <w:rPr>
          <w:rFonts w:hint="eastAsia"/>
        </w:rPr>
        <w:t xml:space="preserve">                             6</w:t>
      </w:r>
    </w:p>
    <w:p w14:paraId="7180FE48" w14:textId="77777777" w:rsidR="001D379A" w:rsidRDefault="001D379A" w:rsidP="001D379A">
      <w:r>
        <w:rPr>
          <w:rFonts w:hint="eastAsia"/>
        </w:rPr>
        <w:t>哈尔滨工程大学</w:t>
      </w:r>
      <w:r>
        <w:rPr>
          <w:rFonts w:hint="eastAsia"/>
        </w:rPr>
        <w:t xml:space="preserve">                              6</w:t>
      </w:r>
    </w:p>
    <w:p w14:paraId="7CA80677" w14:textId="77777777" w:rsidR="001D379A" w:rsidRDefault="001D379A" w:rsidP="001D379A">
      <w:r>
        <w:rPr>
          <w:rFonts w:hint="eastAsia"/>
        </w:rPr>
        <w:t>外交学院</w:t>
      </w:r>
      <w:r>
        <w:rPr>
          <w:rFonts w:hint="eastAsia"/>
        </w:rPr>
        <w:t xml:space="preserve">                                 6</w:t>
      </w:r>
    </w:p>
    <w:p w14:paraId="770BC926" w14:textId="550CFC3D" w:rsidR="00C5651B" w:rsidRDefault="001D379A" w:rsidP="001D379A">
      <w:r>
        <w:rPr>
          <w:rFonts w:hint="eastAsia"/>
        </w:rPr>
        <w:t>加拿大本科，排名前十</w:t>
      </w:r>
      <w:r>
        <w:rPr>
          <w:rFonts w:hint="eastAsia"/>
        </w:rPr>
        <w:t xml:space="preserve">                           5</w:t>
      </w:r>
    </w:p>
    <w:p w14:paraId="69A47810" w14:textId="700A7063" w:rsidR="00240B47" w:rsidRDefault="00240B47" w:rsidP="00240B47">
      <w:pPr>
        <w:pStyle w:val="1"/>
      </w:pPr>
      <w:r>
        <w:rPr>
          <w:rFonts w:hint="eastAsia"/>
        </w:rPr>
        <w:t>申请的学位</w:t>
      </w:r>
    </w:p>
    <w:p w14:paraId="659EE5E3" w14:textId="77777777" w:rsidR="00240B47" w:rsidRDefault="00240B47" w:rsidP="00240B47">
      <w:r>
        <w:rPr>
          <w:rFonts w:hint="eastAsia"/>
        </w:rPr>
        <w:t>这个是所有数据的结果：</w:t>
      </w:r>
    </w:p>
    <w:p w14:paraId="1B200E08" w14:textId="77777777" w:rsidR="00240B47" w:rsidRDefault="00240B47"/>
    <w:p w14:paraId="47F99702" w14:textId="77777777" w:rsidR="001D379A" w:rsidRDefault="001D379A" w:rsidP="001D379A">
      <w:r>
        <w:t>MS                            1614</w:t>
      </w:r>
    </w:p>
    <w:p w14:paraId="4D2308C2" w14:textId="77777777" w:rsidR="001D379A" w:rsidRDefault="001D379A" w:rsidP="001D379A">
      <w:r>
        <w:t>MA                             866</w:t>
      </w:r>
    </w:p>
    <w:p w14:paraId="5413DCEE" w14:textId="77777777" w:rsidR="001D379A" w:rsidRDefault="001D379A" w:rsidP="001D379A">
      <w:r>
        <w:t>LLM                            254</w:t>
      </w:r>
    </w:p>
    <w:p w14:paraId="190F8A3A" w14:textId="77777777" w:rsidR="001D379A" w:rsidRDefault="001D379A" w:rsidP="001D379A">
      <w:r>
        <w:lastRenderedPageBreak/>
        <w:t>PhD                            135</w:t>
      </w:r>
    </w:p>
    <w:p w14:paraId="04369EE7" w14:textId="77777777" w:rsidR="001D379A" w:rsidRDefault="001D379A" w:rsidP="001D379A">
      <w:r>
        <w:t>MPhil                           65</w:t>
      </w:r>
    </w:p>
    <w:p w14:paraId="3E7AB080" w14:textId="77777777" w:rsidR="001D379A" w:rsidRDefault="001D379A" w:rsidP="001D379A">
      <w:proofErr w:type="spellStart"/>
      <w:r>
        <w:t>MArch</w:t>
      </w:r>
      <w:proofErr w:type="spellEnd"/>
      <w:r>
        <w:t xml:space="preserve">                           41</w:t>
      </w:r>
    </w:p>
    <w:p w14:paraId="03D1FB44" w14:textId="77777777" w:rsidR="001D379A" w:rsidRDefault="001D379A" w:rsidP="001D379A">
      <w:r>
        <w:t>Masters                         32</w:t>
      </w:r>
    </w:p>
    <w:p w14:paraId="29A10E3C" w14:textId="77777777" w:rsidR="001D379A" w:rsidRDefault="001D379A" w:rsidP="001D379A">
      <w:r>
        <w:t>March                           29</w:t>
      </w:r>
    </w:p>
    <w:p w14:paraId="22ABE5EC" w14:textId="77777777" w:rsidR="001D379A" w:rsidRDefault="001D379A" w:rsidP="001D379A">
      <w:r>
        <w:t>MLA                             29</w:t>
      </w:r>
    </w:p>
    <w:p w14:paraId="37A04535" w14:textId="77777777" w:rsidR="001D379A" w:rsidRDefault="001D379A" w:rsidP="001D379A">
      <w:r>
        <w:t>MBA                              9</w:t>
      </w:r>
    </w:p>
    <w:p w14:paraId="1A8BDE1E" w14:textId="77777777" w:rsidR="001D379A" w:rsidRDefault="001D379A" w:rsidP="001D379A">
      <w:r>
        <w:t>MPH                              9</w:t>
      </w:r>
    </w:p>
    <w:p w14:paraId="02D4F2E7" w14:textId="77777777" w:rsidR="001D379A" w:rsidRDefault="001D379A" w:rsidP="001D379A">
      <w:r>
        <w:t>MUD                              8</w:t>
      </w:r>
    </w:p>
    <w:p w14:paraId="3E773EC4" w14:textId="77777777" w:rsidR="001D379A" w:rsidRDefault="001D379A" w:rsidP="001D379A">
      <w:r>
        <w:rPr>
          <w:rFonts w:hint="eastAsia"/>
        </w:rPr>
        <w:t>其它</w:t>
      </w:r>
      <w:r>
        <w:rPr>
          <w:rFonts w:hint="eastAsia"/>
        </w:rPr>
        <w:t xml:space="preserve">                               8</w:t>
      </w:r>
    </w:p>
    <w:p w14:paraId="7FAFBD8B" w14:textId="77777777" w:rsidR="001D379A" w:rsidRDefault="001D379A" w:rsidP="001D379A">
      <w:r>
        <w:t>MEd                              7</w:t>
      </w:r>
    </w:p>
    <w:p w14:paraId="14077443" w14:textId="77777777" w:rsidR="001D379A" w:rsidRDefault="001D379A" w:rsidP="001D379A">
      <w:r>
        <w:t>M1                               7</w:t>
      </w:r>
    </w:p>
    <w:p w14:paraId="7D03DE11" w14:textId="77777777" w:rsidR="001D379A" w:rsidRDefault="001D379A" w:rsidP="001D379A">
      <w:proofErr w:type="spellStart"/>
      <w:r>
        <w:t>MRes</w:t>
      </w:r>
      <w:proofErr w:type="spellEnd"/>
      <w:r>
        <w:t xml:space="preserve">                             6</w:t>
      </w:r>
    </w:p>
    <w:p w14:paraId="186B2711" w14:textId="77777777" w:rsidR="001D379A" w:rsidRDefault="001D379A" w:rsidP="001D379A">
      <w:r>
        <w:t>MPA                              6</w:t>
      </w:r>
    </w:p>
    <w:p w14:paraId="61C67870" w14:textId="77777777" w:rsidR="001D379A" w:rsidRDefault="001D379A" w:rsidP="001D379A">
      <w:r>
        <w:t>MPP                              5</w:t>
      </w:r>
    </w:p>
    <w:p w14:paraId="1607428C" w14:textId="77777777" w:rsidR="001D379A" w:rsidRDefault="001D379A" w:rsidP="001D379A">
      <w:r>
        <w:t>MACRM                            5</w:t>
      </w:r>
    </w:p>
    <w:p w14:paraId="2F90B0E1" w14:textId="77777777" w:rsidR="001D379A" w:rsidRDefault="001D379A" w:rsidP="001D379A">
      <w:r>
        <w:t>MSc                              4</w:t>
      </w:r>
    </w:p>
    <w:p w14:paraId="5CDE6E2B" w14:textId="77777777" w:rsidR="001D379A" w:rsidRDefault="001D379A" w:rsidP="001D379A">
      <w:r>
        <w:t>MUP                              4</w:t>
      </w:r>
    </w:p>
    <w:p w14:paraId="5C355DEE" w14:textId="77777777" w:rsidR="001D379A" w:rsidRDefault="001D379A" w:rsidP="001D379A">
      <w:r>
        <w:t>MARCH PT2                        3</w:t>
      </w:r>
    </w:p>
    <w:p w14:paraId="06616C66" w14:textId="77777777" w:rsidR="001D379A" w:rsidRDefault="001D379A" w:rsidP="001D379A">
      <w:r>
        <w:t>ECON 1 year                      3</w:t>
      </w:r>
    </w:p>
    <w:p w14:paraId="62883EF9" w14:textId="77777777" w:rsidR="001D379A" w:rsidRDefault="001D379A" w:rsidP="001D379A">
      <w:proofErr w:type="spellStart"/>
      <w:r>
        <w:t>MJur</w:t>
      </w:r>
      <w:proofErr w:type="spellEnd"/>
      <w:r>
        <w:t xml:space="preserve">                             3</w:t>
      </w:r>
    </w:p>
    <w:p w14:paraId="1FE4BFF5" w14:textId="77777777" w:rsidR="001D379A" w:rsidRDefault="001D379A" w:rsidP="001D379A">
      <w:r>
        <w:t>SAIS                             3</w:t>
      </w:r>
    </w:p>
    <w:p w14:paraId="25A4EA41" w14:textId="77777777" w:rsidR="001D379A" w:rsidRDefault="001D379A" w:rsidP="001D379A">
      <w:r>
        <w:t>MFA                              2</w:t>
      </w:r>
    </w:p>
    <w:p w14:paraId="42BB87B2" w14:textId="77777777" w:rsidR="001D379A" w:rsidRDefault="001D379A" w:rsidP="001D379A">
      <w:r>
        <w:t>March Architectural design       2</w:t>
      </w:r>
    </w:p>
    <w:p w14:paraId="2F518777" w14:textId="77777777" w:rsidR="001D379A" w:rsidRDefault="001D379A" w:rsidP="001D379A">
      <w:proofErr w:type="spellStart"/>
      <w:r>
        <w:t>MASt</w:t>
      </w:r>
      <w:proofErr w:type="spellEnd"/>
      <w:r>
        <w:t xml:space="preserve">                             2</w:t>
      </w:r>
    </w:p>
    <w:p w14:paraId="65C6A4DD" w14:textId="77777777" w:rsidR="001D379A" w:rsidRDefault="001D379A" w:rsidP="001D379A">
      <w:proofErr w:type="spellStart"/>
      <w:r>
        <w:lastRenderedPageBreak/>
        <w:t>MArch</w:t>
      </w:r>
      <w:proofErr w:type="spellEnd"/>
      <w:r>
        <w:t xml:space="preserve"> UD                         2</w:t>
      </w:r>
    </w:p>
    <w:p w14:paraId="10AF9AD0" w14:textId="77777777" w:rsidR="001D379A" w:rsidRDefault="001D379A" w:rsidP="001D379A">
      <w:proofErr w:type="spellStart"/>
      <w:r>
        <w:t>Mres</w:t>
      </w:r>
      <w:proofErr w:type="spellEnd"/>
      <w:r>
        <w:t xml:space="preserve">                             2</w:t>
      </w:r>
    </w:p>
    <w:p w14:paraId="3BD2DFF3" w14:textId="77777777" w:rsidR="001D379A" w:rsidRDefault="001D379A" w:rsidP="001D379A">
      <w:r>
        <w:t>DVM                              1</w:t>
      </w:r>
    </w:p>
    <w:p w14:paraId="23E64492" w14:textId="77777777" w:rsidR="001D379A" w:rsidRDefault="001D379A" w:rsidP="001D379A">
      <w:r>
        <w:t>MIEF                             1</w:t>
      </w:r>
    </w:p>
    <w:p w14:paraId="53E15FF7" w14:textId="77777777" w:rsidR="001D379A" w:rsidRDefault="001D379A" w:rsidP="001D379A">
      <w:proofErr w:type="spellStart"/>
      <w:r>
        <w:t>Mtech</w:t>
      </w:r>
      <w:proofErr w:type="spellEnd"/>
      <w:r>
        <w:t xml:space="preserve">                            1</w:t>
      </w:r>
    </w:p>
    <w:p w14:paraId="082B7926" w14:textId="77777777" w:rsidR="001D379A" w:rsidRDefault="001D379A" w:rsidP="001D379A">
      <w:r>
        <w:t>MSc by Research                  1</w:t>
      </w:r>
    </w:p>
    <w:p w14:paraId="06D3684C" w14:textId="77777777" w:rsidR="001D379A" w:rsidRDefault="001D379A" w:rsidP="001D379A">
      <w:r>
        <w:t>DPhil                            1</w:t>
      </w:r>
    </w:p>
    <w:p w14:paraId="7754D5A4" w14:textId="77777777" w:rsidR="001D379A" w:rsidRDefault="001D379A" w:rsidP="001D379A">
      <w:r>
        <w:t>JD                               1</w:t>
      </w:r>
    </w:p>
    <w:p w14:paraId="0C94F0F6" w14:textId="77777777" w:rsidR="001D379A" w:rsidRDefault="001D379A" w:rsidP="001D379A">
      <w:proofErr w:type="spellStart"/>
      <w:r>
        <w:t>Mlitt</w:t>
      </w:r>
      <w:proofErr w:type="spellEnd"/>
      <w:r>
        <w:t xml:space="preserve">                            1</w:t>
      </w:r>
    </w:p>
    <w:p w14:paraId="48ECD4EC" w14:textId="77777777" w:rsidR="001D379A" w:rsidRDefault="001D379A" w:rsidP="001D379A">
      <w:proofErr w:type="spellStart"/>
      <w:r>
        <w:t>MiM</w:t>
      </w:r>
      <w:proofErr w:type="spellEnd"/>
      <w:r>
        <w:t xml:space="preserve">                              1</w:t>
      </w:r>
    </w:p>
    <w:p w14:paraId="40B14D7B" w14:textId="77777777" w:rsidR="001D379A" w:rsidRDefault="001D379A" w:rsidP="001D379A">
      <w:r>
        <w:t>BVM                              1</w:t>
      </w:r>
    </w:p>
    <w:p w14:paraId="6CF6492A" w14:textId="77777777" w:rsidR="001D379A" w:rsidRDefault="001D379A" w:rsidP="001D379A">
      <w:r>
        <w:t>BVM&amp;S                            1</w:t>
      </w:r>
    </w:p>
    <w:p w14:paraId="3F61B629" w14:textId="77777777" w:rsidR="001D379A" w:rsidRDefault="001D379A" w:rsidP="001D379A">
      <w:proofErr w:type="spellStart"/>
      <w:r>
        <w:t>Dip.arch</w:t>
      </w:r>
      <w:proofErr w:type="spellEnd"/>
      <w:r>
        <w:t xml:space="preserve">                         1</w:t>
      </w:r>
    </w:p>
    <w:p w14:paraId="22961DEF" w14:textId="77777777" w:rsidR="001D379A" w:rsidRDefault="001D379A" w:rsidP="001D379A">
      <w:proofErr w:type="spellStart"/>
      <w:r>
        <w:rPr>
          <w:rFonts w:hint="eastAsia"/>
        </w:rPr>
        <w:t>MArch</w:t>
      </w:r>
      <w:proofErr w:type="spellEnd"/>
      <w:r>
        <w:rPr>
          <w:rFonts w:hint="eastAsia"/>
        </w:rPr>
        <w:t>Ⅱ</w:t>
      </w:r>
      <w:r>
        <w:rPr>
          <w:rFonts w:hint="eastAsia"/>
        </w:rPr>
        <w:t xml:space="preserve">                           1</w:t>
      </w:r>
    </w:p>
    <w:p w14:paraId="740727E6" w14:textId="77777777" w:rsidR="001D379A" w:rsidRDefault="001D379A" w:rsidP="001D379A">
      <w:r>
        <w:t>MMus                             1</w:t>
      </w:r>
    </w:p>
    <w:p w14:paraId="519286BC" w14:textId="77777777" w:rsidR="001D379A" w:rsidRDefault="001D379A" w:rsidP="001D379A">
      <w:r>
        <w:t>MAPSS                            1</w:t>
      </w:r>
    </w:p>
    <w:p w14:paraId="7D47AE96" w14:textId="77777777" w:rsidR="001D379A" w:rsidRDefault="001D379A" w:rsidP="001D379A">
      <w:r>
        <w:t>MAST                             1</w:t>
      </w:r>
    </w:p>
    <w:p w14:paraId="4201BDF5" w14:textId="77777777" w:rsidR="001D379A" w:rsidRDefault="001D379A" w:rsidP="001D379A">
      <w:proofErr w:type="spellStart"/>
      <w:r>
        <w:t>mfin</w:t>
      </w:r>
      <w:proofErr w:type="spellEnd"/>
      <w:r>
        <w:t xml:space="preserve">                             1</w:t>
      </w:r>
    </w:p>
    <w:p w14:paraId="37C708AC" w14:textId="57E13772" w:rsidR="00240B47" w:rsidRDefault="001D379A" w:rsidP="001D379A">
      <w:r>
        <w:t>MLitt                            1</w:t>
      </w:r>
    </w:p>
    <w:p w14:paraId="57CFBA8D" w14:textId="6F960272" w:rsidR="0098263C" w:rsidRDefault="0098263C" w:rsidP="0098263C">
      <w:pPr>
        <w:pStyle w:val="1"/>
      </w:pPr>
      <w:r>
        <w:rPr>
          <w:rFonts w:hint="eastAsia"/>
        </w:rPr>
        <w:t>申请的专业</w:t>
      </w:r>
    </w:p>
    <w:p w14:paraId="5734A03E" w14:textId="7283E106" w:rsidR="0098263C" w:rsidRDefault="0098263C" w:rsidP="0098263C">
      <w:r>
        <w:rPr>
          <w:rFonts w:hint="eastAsia"/>
        </w:rPr>
        <w:t>这个是所有数据的申请专业的前三十：</w:t>
      </w:r>
    </w:p>
    <w:p w14:paraId="443A2F98" w14:textId="77777777" w:rsidR="0098263C" w:rsidRDefault="0098263C"/>
    <w:p w14:paraId="77B5C93B" w14:textId="77777777" w:rsidR="001D379A" w:rsidRDefault="001D379A" w:rsidP="001D379A">
      <w:r>
        <w:t>Economics and Econometrics                      214</w:t>
      </w:r>
    </w:p>
    <w:p w14:paraId="13F5DC57" w14:textId="77777777" w:rsidR="001D379A" w:rsidRDefault="001D379A" w:rsidP="001D379A">
      <w:r>
        <w:lastRenderedPageBreak/>
        <w:t>Law                                             113</w:t>
      </w:r>
    </w:p>
    <w:p w14:paraId="5A12AB7A" w14:textId="77777777" w:rsidR="001D379A" w:rsidRDefault="001D379A" w:rsidP="001D379A">
      <w:r>
        <w:t>Finance                                          73</w:t>
      </w:r>
    </w:p>
    <w:p w14:paraId="1949582A" w14:textId="77777777" w:rsidR="001D379A" w:rsidRDefault="001D379A" w:rsidP="001D379A">
      <w:r>
        <w:t>Economics                                        71</w:t>
      </w:r>
    </w:p>
    <w:p w14:paraId="2DC80BDD" w14:textId="77777777" w:rsidR="001D379A" w:rsidRDefault="001D379A" w:rsidP="001D379A">
      <w:r>
        <w:t>Architecture                                     58</w:t>
      </w:r>
    </w:p>
    <w:p w14:paraId="6E7BF77F" w14:textId="77777777" w:rsidR="001D379A" w:rsidRDefault="001D379A" w:rsidP="001D379A">
      <w:r>
        <w:t>Teaching English as a Second Language            50</w:t>
      </w:r>
    </w:p>
    <w:p w14:paraId="24D2B7A7" w14:textId="77777777" w:rsidR="001D379A" w:rsidRDefault="001D379A" w:rsidP="001D379A">
      <w:r>
        <w:t>Landscape Architecture                           45</w:t>
      </w:r>
    </w:p>
    <w:p w14:paraId="42DC4687" w14:textId="77777777" w:rsidR="001D379A" w:rsidRDefault="001D379A" w:rsidP="001D379A">
      <w:r>
        <w:t>MA in Economics                                  42</w:t>
      </w:r>
    </w:p>
    <w:p w14:paraId="178A801D" w14:textId="77777777" w:rsidR="001D379A" w:rsidRDefault="001D379A" w:rsidP="001D379A">
      <w:r>
        <w:t>Urban Design                                     41</w:t>
      </w:r>
    </w:p>
    <w:p w14:paraId="37618E8F" w14:textId="77777777" w:rsidR="001D379A" w:rsidRDefault="001D379A" w:rsidP="001D379A">
      <w:r>
        <w:t>Computer Science                                 39</w:t>
      </w:r>
    </w:p>
    <w:p w14:paraId="34A6DC5E" w14:textId="77777777" w:rsidR="001D379A" w:rsidRDefault="001D379A" w:rsidP="001D379A">
      <w:r>
        <w:t>Human Resources Management                       31</w:t>
      </w:r>
    </w:p>
    <w:p w14:paraId="0060C284" w14:textId="77777777" w:rsidR="001D379A" w:rsidRDefault="001D379A" w:rsidP="001D379A">
      <w:r>
        <w:t>Linguistics, Interpretation, and Translation     28</w:t>
      </w:r>
    </w:p>
    <w:p w14:paraId="1B12F68E" w14:textId="77777777" w:rsidR="001D379A" w:rsidRDefault="001D379A" w:rsidP="001D379A">
      <w:r>
        <w:t>Mechanical Engineering                           28</w:t>
      </w:r>
    </w:p>
    <w:p w14:paraId="41896CB2" w14:textId="77777777" w:rsidR="001D379A" w:rsidRDefault="001D379A" w:rsidP="001D379A">
      <w:r>
        <w:t>Educational Research                             27</w:t>
      </w:r>
    </w:p>
    <w:p w14:paraId="501BB8FD" w14:textId="77777777" w:rsidR="001D379A" w:rsidRDefault="001D379A" w:rsidP="001D379A">
      <w:r>
        <w:rPr>
          <w:rFonts w:hint="eastAsia"/>
        </w:rPr>
        <w:t>法学</w:t>
      </w:r>
      <w:r>
        <w:rPr>
          <w:rFonts w:hint="eastAsia"/>
        </w:rPr>
        <w:t xml:space="preserve">                                               24</w:t>
      </w:r>
    </w:p>
    <w:p w14:paraId="529490F5" w14:textId="77777777" w:rsidR="001D379A" w:rsidRDefault="001D379A" w:rsidP="001D379A">
      <w:r>
        <w:t>Civil Engineering                                22</w:t>
      </w:r>
    </w:p>
    <w:p w14:paraId="2889F90C" w14:textId="77777777" w:rsidR="001D379A" w:rsidRDefault="001D379A" w:rsidP="001D379A">
      <w:r>
        <w:t>Marketing                                        22</w:t>
      </w:r>
    </w:p>
    <w:p w14:paraId="5024065E" w14:textId="77777777" w:rsidR="001D379A" w:rsidRDefault="001D379A" w:rsidP="001D379A">
      <w:r>
        <w:t>Electrical and Electronics Engineering           19</w:t>
      </w:r>
    </w:p>
    <w:p w14:paraId="11152928" w14:textId="77777777" w:rsidR="001D379A" w:rsidRDefault="001D379A" w:rsidP="001D379A">
      <w:r>
        <w:t>Business Administration and Management           18</w:t>
      </w:r>
    </w:p>
    <w:p w14:paraId="73D8914F" w14:textId="77777777" w:rsidR="001D379A" w:rsidRDefault="001D379A" w:rsidP="001D379A">
      <w:r>
        <w:t>Accounting                                       18</w:t>
      </w:r>
    </w:p>
    <w:p w14:paraId="564B833A" w14:textId="77777777" w:rsidR="001D379A" w:rsidRDefault="001D379A" w:rsidP="001D379A">
      <w:r>
        <w:t>Chemical Engineering                             18</w:t>
      </w:r>
    </w:p>
    <w:p w14:paraId="29F627E8" w14:textId="77777777" w:rsidR="001D379A" w:rsidRDefault="001D379A" w:rsidP="001D379A">
      <w:r>
        <w:t>Statistics                                       16</w:t>
      </w:r>
    </w:p>
    <w:p w14:paraId="6365AEF8" w14:textId="77777777" w:rsidR="001D379A" w:rsidRDefault="001D379A" w:rsidP="001D379A">
      <w:r>
        <w:t>TESOL                                            16</w:t>
      </w:r>
    </w:p>
    <w:p w14:paraId="4EF64911" w14:textId="77777777" w:rsidR="001D379A" w:rsidRDefault="001D379A" w:rsidP="001D379A">
      <w:r>
        <w:t>Economics and Finance                            16</w:t>
      </w:r>
    </w:p>
    <w:p w14:paraId="595DFD5F" w14:textId="77777777" w:rsidR="001D379A" w:rsidRDefault="001D379A" w:rsidP="001D379A">
      <w:r>
        <w:t>urban planning                                   14</w:t>
      </w:r>
    </w:p>
    <w:p w14:paraId="05CE0A72" w14:textId="77777777" w:rsidR="001D379A" w:rsidRDefault="001D379A" w:rsidP="001D379A">
      <w:r>
        <w:t>Urban, Community and Regional Planning           14</w:t>
      </w:r>
    </w:p>
    <w:p w14:paraId="4C735E3A" w14:textId="77777777" w:rsidR="001D379A" w:rsidRDefault="001D379A" w:rsidP="001D379A">
      <w:r>
        <w:lastRenderedPageBreak/>
        <w:t>Finance and Investment                           13</w:t>
      </w:r>
    </w:p>
    <w:p w14:paraId="00F2B45C" w14:textId="77777777" w:rsidR="001D379A" w:rsidRDefault="001D379A" w:rsidP="001D379A">
      <w:r>
        <w:t>LLM                                              13</w:t>
      </w:r>
    </w:p>
    <w:p w14:paraId="79FDE65D" w14:textId="77777777" w:rsidR="001D379A" w:rsidRDefault="001D379A" w:rsidP="001D379A">
      <w:r>
        <w:t>MLA                                              12</w:t>
      </w:r>
    </w:p>
    <w:p w14:paraId="289AB5D0" w14:textId="1C7B7FCA" w:rsidR="00243294" w:rsidRDefault="001D379A" w:rsidP="001D379A">
      <w:r>
        <w:t>Real Estate                                      12</w:t>
      </w:r>
    </w:p>
    <w:p w14:paraId="25AF3D94" w14:textId="1075E9D9" w:rsidR="00243294" w:rsidRDefault="00243294" w:rsidP="00243294">
      <w:pPr>
        <w:pStyle w:val="1"/>
      </w:pPr>
      <w:r>
        <w:rPr>
          <w:rFonts w:hint="eastAsia"/>
        </w:rPr>
        <w:t>申请者的本科专业</w:t>
      </w:r>
    </w:p>
    <w:p w14:paraId="245DB21B" w14:textId="4EE21B2F" w:rsidR="00243294" w:rsidRDefault="00243294" w:rsidP="00243294">
      <w:r>
        <w:rPr>
          <w:rFonts w:hint="eastAsia"/>
        </w:rPr>
        <w:t>这个是所有数据的申请专业的前三十：</w:t>
      </w:r>
    </w:p>
    <w:p w14:paraId="72A42E33" w14:textId="77777777" w:rsidR="001D379A" w:rsidRDefault="001D379A" w:rsidP="001D379A">
      <w:r>
        <w:rPr>
          <w:rFonts w:hint="eastAsia"/>
        </w:rPr>
        <w:t>英语</w:t>
      </w:r>
      <w:r>
        <w:rPr>
          <w:rFonts w:hint="eastAsia"/>
        </w:rPr>
        <w:t xml:space="preserve">                        196</w:t>
      </w:r>
    </w:p>
    <w:p w14:paraId="1F8D3F02" w14:textId="77777777" w:rsidR="001D379A" w:rsidRDefault="001D379A" w:rsidP="001D379A">
      <w:r>
        <w:rPr>
          <w:rFonts w:hint="eastAsia"/>
        </w:rPr>
        <w:t>法学</w:t>
      </w:r>
      <w:r>
        <w:rPr>
          <w:rFonts w:hint="eastAsia"/>
        </w:rPr>
        <w:t xml:space="preserve">                        163</w:t>
      </w:r>
    </w:p>
    <w:p w14:paraId="08B6F989" w14:textId="77777777" w:rsidR="001D379A" w:rsidRDefault="001D379A" w:rsidP="001D379A">
      <w:r>
        <w:rPr>
          <w:rFonts w:hint="eastAsia"/>
        </w:rPr>
        <w:t>国际经济与贸易</w:t>
      </w:r>
      <w:r>
        <w:rPr>
          <w:rFonts w:hint="eastAsia"/>
        </w:rPr>
        <w:t xml:space="preserve">                   102</w:t>
      </w:r>
    </w:p>
    <w:p w14:paraId="6E8FAD05" w14:textId="77777777" w:rsidR="001D379A" w:rsidRDefault="001D379A" w:rsidP="001D379A">
      <w:r>
        <w:rPr>
          <w:rFonts w:hint="eastAsia"/>
        </w:rPr>
        <w:t>建筑学</w:t>
      </w:r>
      <w:r>
        <w:rPr>
          <w:rFonts w:hint="eastAsia"/>
        </w:rPr>
        <w:t xml:space="preserve">                        88</w:t>
      </w:r>
    </w:p>
    <w:p w14:paraId="18ED981F" w14:textId="77777777" w:rsidR="001D379A" w:rsidRDefault="001D379A" w:rsidP="001D379A">
      <w:r>
        <w:rPr>
          <w:rFonts w:hint="eastAsia"/>
        </w:rPr>
        <w:t>金融学</w:t>
      </w:r>
      <w:r>
        <w:rPr>
          <w:rFonts w:hint="eastAsia"/>
        </w:rPr>
        <w:t xml:space="preserve">                        66</w:t>
      </w:r>
    </w:p>
    <w:p w14:paraId="6DF1A81D" w14:textId="77777777" w:rsidR="001D379A" w:rsidRDefault="001D379A" w:rsidP="001D379A">
      <w:r>
        <w:rPr>
          <w:rFonts w:hint="eastAsia"/>
        </w:rPr>
        <w:t>经济学（第一学位）</w:t>
      </w:r>
      <w:r>
        <w:rPr>
          <w:rFonts w:hint="eastAsia"/>
        </w:rPr>
        <w:t>+</w:t>
      </w:r>
      <w:r>
        <w:rPr>
          <w:rFonts w:hint="eastAsia"/>
        </w:rPr>
        <w:t>应用数学（双学位）</w:t>
      </w:r>
      <w:r>
        <w:rPr>
          <w:rFonts w:hint="eastAsia"/>
        </w:rPr>
        <w:t xml:space="preserve">        63</w:t>
      </w:r>
    </w:p>
    <w:p w14:paraId="6ACB4BFB" w14:textId="77777777" w:rsidR="001D379A" w:rsidRDefault="001D379A" w:rsidP="001D379A">
      <w:r>
        <w:rPr>
          <w:rFonts w:hint="eastAsia"/>
        </w:rPr>
        <w:t>对外汉语</w:t>
      </w:r>
      <w:r>
        <w:rPr>
          <w:rFonts w:hint="eastAsia"/>
        </w:rPr>
        <w:t xml:space="preserve">                       59</w:t>
      </w:r>
    </w:p>
    <w:p w14:paraId="142EC84F" w14:textId="77777777" w:rsidR="001D379A" w:rsidRDefault="001D379A" w:rsidP="001D379A">
      <w:r>
        <w:rPr>
          <w:rFonts w:hint="eastAsia"/>
        </w:rPr>
        <w:t>经济学</w:t>
      </w:r>
      <w:r>
        <w:rPr>
          <w:rFonts w:hint="eastAsia"/>
        </w:rPr>
        <w:t xml:space="preserve">                        58</w:t>
      </w:r>
    </w:p>
    <w:p w14:paraId="61C7365F" w14:textId="77777777" w:rsidR="001D379A" w:rsidRDefault="001D379A" w:rsidP="001D379A">
      <w:r>
        <w:rPr>
          <w:rFonts w:hint="eastAsia"/>
        </w:rPr>
        <w:t>商学院</w:t>
      </w:r>
      <w:r>
        <w:rPr>
          <w:rFonts w:hint="eastAsia"/>
        </w:rPr>
        <w:t xml:space="preserve">                        56</w:t>
      </w:r>
    </w:p>
    <w:p w14:paraId="327DB2C7" w14:textId="77777777" w:rsidR="001D379A" w:rsidRDefault="001D379A" w:rsidP="001D379A">
      <w:r>
        <w:rPr>
          <w:rFonts w:hint="eastAsia"/>
        </w:rPr>
        <w:t>城市规划</w:t>
      </w:r>
      <w:r>
        <w:rPr>
          <w:rFonts w:hint="eastAsia"/>
        </w:rPr>
        <w:t xml:space="preserve">                       49</w:t>
      </w:r>
    </w:p>
    <w:p w14:paraId="1B405516" w14:textId="77777777" w:rsidR="001D379A" w:rsidRDefault="001D379A" w:rsidP="001D379A">
      <w:r>
        <w:rPr>
          <w:rFonts w:hint="eastAsia"/>
        </w:rPr>
        <w:t>经济学院</w:t>
      </w:r>
      <w:r>
        <w:rPr>
          <w:rFonts w:hint="eastAsia"/>
        </w:rPr>
        <w:t xml:space="preserve">                       47</w:t>
      </w:r>
    </w:p>
    <w:p w14:paraId="0E0CE9D6" w14:textId="77777777" w:rsidR="001D379A" w:rsidRDefault="001D379A" w:rsidP="001D379A">
      <w:r>
        <w:rPr>
          <w:rFonts w:hint="eastAsia"/>
        </w:rPr>
        <w:t>园林</w:t>
      </w:r>
      <w:r>
        <w:rPr>
          <w:rFonts w:hint="eastAsia"/>
        </w:rPr>
        <w:t xml:space="preserve">                         42</w:t>
      </w:r>
    </w:p>
    <w:p w14:paraId="20737D1A" w14:textId="77777777" w:rsidR="001D379A" w:rsidRDefault="001D379A" w:rsidP="001D379A">
      <w:r>
        <w:rPr>
          <w:rFonts w:hint="eastAsia"/>
        </w:rPr>
        <w:t>会计</w:t>
      </w:r>
      <w:r>
        <w:rPr>
          <w:rFonts w:hint="eastAsia"/>
        </w:rPr>
        <w:t xml:space="preserve">                         41</w:t>
      </w:r>
    </w:p>
    <w:p w14:paraId="0993176E" w14:textId="77777777" w:rsidR="001D379A" w:rsidRDefault="001D379A" w:rsidP="001D379A">
      <w:r>
        <w:rPr>
          <w:rFonts w:hint="eastAsia"/>
        </w:rPr>
        <w:lastRenderedPageBreak/>
        <w:t>法律</w:t>
      </w:r>
      <w:r>
        <w:rPr>
          <w:rFonts w:hint="eastAsia"/>
        </w:rPr>
        <w:t xml:space="preserve">                         35</w:t>
      </w:r>
    </w:p>
    <w:p w14:paraId="6AF6874A" w14:textId="77777777" w:rsidR="001D379A" w:rsidRDefault="001D379A" w:rsidP="001D379A">
      <w:r>
        <w:rPr>
          <w:rFonts w:hint="eastAsia"/>
        </w:rPr>
        <w:t>汉语言文学</w:t>
      </w:r>
      <w:r>
        <w:rPr>
          <w:rFonts w:hint="eastAsia"/>
        </w:rPr>
        <w:t xml:space="preserve">                      34</w:t>
      </w:r>
    </w:p>
    <w:p w14:paraId="0EB101CB" w14:textId="77777777" w:rsidR="001D379A" w:rsidRDefault="001D379A" w:rsidP="001D379A">
      <w:r>
        <w:rPr>
          <w:rFonts w:hint="eastAsia"/>
        </w:rPr>
        <w:t>金融</w:t>
      </w:r>
      <w:r>
        <w:rPr>
          <w:rFonts w:hint="eastAsia"/>
        </w:rPr>
        <w:t xml:space="preserve">                         32</w:t>
      </w:r>
    </w:p>
    <w:p w14:paraId="379E8F68" w14:textId="77777777" w:rsidR="001D379A" w:rsidRDefault="001D379A" w:rsidP="001D379A">
      <w:r>
        <w:rPr>
          <w:rFonts w:hint="eastAsia"/>
        </w:rPr>
        <w:t>经济，数学</w:t>
      </w:r>
      <w:r>
        <w:rPr>
          <w:rFonts w:hint="eastAsia"/>
        </w:rPr>
        <w:t xml:space="preserve">                      32</w:t>
      </w:r>
    </w:p>
    <w:p w14:paraId="58F04745" w14:textId="77777777" w:rsidR="001D379A" w:rsidRDefault="001D379A" w:rsidP="001D379A">
      <w:r>
        <w:t>Applied Math-Economics     30</w:t>
      </w:r>
    </w:p>
    <w:p w14:paraId="14EB0EA4" w14:textId="77777777" w:rsidR="001D379A" w:rsidRDefault="001D379A" w:rsidP="001D379A">
      <w:r>
        <w:rPr>
          <w:rFonts w:hint="eastAsia"/>
        </w:rPr>
        <w:t>软件工程</w:t>
      </w:r>
      <w:r>
        <w:rPr>
          <w:rFonts w:hint="eastAsia"/>
        </w:rPr>
        <w:t xml:space="preserve">                       28</w:t>
      </w:r>
    </w:p>
    <w:p w14:paraId="189D64A0" w14:textId="77777777" w:rsidR="001D379A" w:rsidRDefault="001D379A" w:rsidP="001D379A">
      <w:r>
        <w:rPr>
          <w:rFonts w:hint="eastAsia"/>
        </w:rPr>
        <w:t>环境科学</w:t>
      </w:r>
      <w:r>
        <w:rPr>
          <w:rFonts w:hint="eastAsia"/>
        </w:rPr>
        <w:t xml:space="preserve">                       27</w:t>
      </w:r>
    </w:p>
    <w:p w14:paraId="692A06B2" w14:textId="77777777" w:rsidR="001D379A" w:rsidRDefault="001D379A" w:rsidP="001D379A">
      <w:r>
        <w:rPr>
          <w:rFonts w:hint="eastAsia"/>
        </w:rPr>
        <w:t>某经济学实验班</w:t>
      </w:r>
      <w:r>
        <w:rPr>
          <w:rFonts w:hint="eastAsia"/>
        </w:rPr>
        <w:t xml:space="preserve">                    25</w:t>
      </w:r>
    </w:p>
    <w:p w14:paraId="0C4FB9D4" w14:textId="77777777" w:rsidR="001D379A" w:rsidRDefault="001D379A" w:rsidP="001D379A">
      <w:r>
        <w:rPr>
          <w:rFonts w:hint="eastAsia"/>
        </w:rPr>
        <w:t>新闻学</w:t>
      </w:r>
      <w:r>
        <w:rPr>
          <w:rFonts w:hint="eastAsia"/>
        </w:rPr>
        <w:t xml:space="preserve">                        25</w:t>
      </w:r>
    </w:p>
    <w:p w14:paraId="6998A15A" w14:textId="77777777" w:rsidR="001D379A" w:rsidRDefault="001D379A" w:rsidP="001D379A">
      <w:r>
        <w:rPr>
          <w:rFonts w:hint="eastAsia"/>
        </w:rPr>
        <w:t>非法学</w:t>
      </w:r>
      <w:r>
        <w:rPr>
          <w:rFonts w:hint="eastAsia"/>
        </w:rPr>
        <w:t xml:space="preserve">                        24</w:t>
      </w:r>
    </w:p>
    <w:p w14:paraId="1F72E166" w14:textId="77777777" w:rsidR="001D379A" w:rsidRDefault="001D379A" w:rsidP="001D379A">
      <w:r>
        <w:rPr>
          <w:rFonts w:hint="eastAsia"/>
        </w:rPr>
        <w:t>商务英语</w:t>
      </w:r>
      <w:r>
        <w:rPr>
          <w:rFonts w:hint="eastAsia"/>
        </w:rPr>
        <w:t xml:space="preserve">                       22</w:t>
      </w:r>
    </w:p>
    <w:p w14:paraId="153DC885" w14:textId="77777777" w:rsidR="001D379A" w:rsidRDefault="001D379A" w:rsidP="001D379A">
      <w:r>
        <w:rPr>
          <w:rFonts w:hint="eastAsia"/>
        </w:rPr>
        <w:t>药学</w:t>
      </w:r>
      <w:r>
        <w:rPr>
          <w:rFonts w:hint="eastAsia"/>
        </w:rPr>
        <w:t xml:space="preserve">                         22</w:t>
      </w:r>
    </w:p>
    <w:p w14:paraId="7E424E36" w14:textId="77777777" w:rsidR="001D379A" w:rsidRDefault="001D379A" w:rsidP="001D379A">
      <w:r>
        <w:rPr>
          <w:rFonts w:hint="eastAsia"/>
        </w:rPr>
        <w:t>社会学</w:t>
      </w:r>
      <w:r>
        <w:rPr>
          <w:rFonts w:hint="eastAsia"/>
        </w:rPr>
        <w:t xml:space="preserve">                        22</w:t>
      </w:r>
    </w:p>
    <w:p w14:paraId="50BF5AC9" w14:textId="77777777" w:rsidR="001D379A" w:rsidRDefault="001D379A" w:rsidP="001D379A">
      <w:r>
        <w:rPr>
          <w:rFonts w:hint="eastAsia"/>
        </w:rPr>
        <w:t>院线经营管理</w:t>
      </w:r>
      <w:r>
        <w:rPr>
          <w:rFonts w:hint="eastAsia"/>
        </w:rPr>
        <w:t xml:space="preserve">                     21</w:t>
      </w:r>
    </w:p>
    <w:p w14:paraId="580AC3E2" w14:textId="77777777" w:rsidR="001D379A" w:rsidRDefault="001D379A" w:rsidP="001D379A">
      <w:r>
        <w:rPr>
          <w:rFonts w:hint="eastAsia"/>
        </w:rPr>
        <w:t>英语语言文学</w:t>
      </w:r>
      <w:r>
        <w:rPr>
          <w:rFonts w:hint="eastAsia"/>
        </w:rPr>
        <w:t xml:space="preserve">                     21</w:t>
      </w:r>
    </w:p>
    <w:p w14:paraId="3009A066" w14:textId="77777777" w:rsidR="001D379A" w:rsidRDefault="001D379A" w:rsidP="001D379A">
      <w:r>
        <w:rPr>
          <w:rFonts w:hint="eastAsia"/>
        </w:rPr>
        <w:t>广告学</w:t>
      </w:r>
      <w:r>
        <w:rPr>
          <w:rFonts w:hint="eastAsia"/>
        </w:rPr>
        <w:t xml:space="preserve">                        20</w:t>
      </w:r>
    </w:p>
    <w:p w14:paraId="02FE7F66" w14:textId="7C5B4716" w:rsidR="00243294" w:rsidRDefault="001D379A" w:rsidP="001D379A">
      <w:r>
        <w:t>economics                  20</w:t>
      </w:r>
    </w:p>
    <w:p w14:paraId="6CDD00D7" w14:textId="77777777" w:rsidR="00A45938" w:rsidRDefault="00A45938" w:rsidP="00A45938">
      <w:pPr>
        <w:rPr>
          <w:lang w:val="en-US"/>
        </w:rPr>
      </w:pPr>
    </w:p>
    <w:p w14:paraId="757622CD" w14:textId="54C3159F" w:rsidR="00A45938" w:rsidRDefault="00A45938" w:rsidP="00A45938">
      <w:pPr>
        <w:rPr>
          <w:lang w:val="en-US"/>
        </w:rPr>
      </w:pPr>
    </w:p>
    <w:p w14:paraId="01D6F57C" w14:textId="77777777" w:rsidR="00A45938" w:rsidRPr="00E013B7" w:rsidRDefault="00A45938">
      <w:pPr>
        <w:rPr>
          <w:lang w:val="en-US"/>
        </w:rPr>
      </w:pPr>
    </w:p>
    <w:sectPr w:rsidR="00A45938" w:rsidRPr="00E013B7">
      <w:footerReference w:type="default" r:id="rId7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C79AA" w14:textId="77777777" w:rsidR="00ED1327" w:rsidRDefault="00ED1327">
      <w:pPr>
        <w:spacing w:after="0" w:line="240" w:lineRule="auto"/>
      </w:pPr>
      <w:r>
        <w:separator/>
      </w:r>
    </w:p>
  </w:endnote>
  <w:endnote w:type="continuationSeparator" w:id="0">
    <w:p w14:paraId="4232998C" w14:textId="77777777" w:rsidR="00ED1327" w:rsidRDefault="00ED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968FC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47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04143" w14:textId="77777777" w:rsidR="00ED1327" w:rsidRDefault="00ED1327">
      <w:pPr>
        <w:spacing w:after="0" w:line="240" w:lineRule="auto"/>
      </w:pPr>
      <w:r>
        <w:separator/>
      </w:r>
    </w:p>
  </w:footnote>
  <w:footnote w:type="continuationSeparator" w:id="0">
    <w:p w14:paraId="64D8CF8F" w14:textId="77777777" w:rsidR="00ED1327" w:rsidRDefault="00ED1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1B"/>
    <w:rsid w:val="00003A5A"/>
    <w:rsid w:val="001D379A"/>
    <w:rsid w:val="00240B47"/>
    <w:rsid w:val="00243294"/>
    <w:rsid w:val="00285374"/>
    <w:rsid w:val="00367127"/>
    <w:rsid w:val="00513ED2"/>
    <w:rsid w:val="00595BAC"/>
    <w:rsid w:val="005963D3"/>
    <w:rsid w:val="00625472"/>
    <w:rsid w:val="006439E9"/>
    <w:rsid w:val="007475DE"/>
    <w:rsid w:val="00852434"/>
    <w:rsid w:val="00895B21"/>
    <w:rsid w:val="009408D3"/>
    <w:rsid w:val="0098263C"/>
    <w:rsid w:val="009D13AB"/>
    <w:rsid w:val="00A45938"/>
    <w:rsid w:val="00AA6A06"/>
    <w:rsid w:val="00BA2348"/>
    <w:rsid w:val="00C531AA"/>
    <w:rsid w:val="00C5651B"/>
    <w:rsid w:val="00D55A69"/>
    <w:rsid w:val="00D83E42"/>
    <w:rsid w:val="00DA52CB"/>
    <w:rsid w:val="00E013B7"/>
    <w:rsid w:val="00ED1327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A9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jun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0</TotalTime>
  <Pages>10</Pages>
  <Words>1247</Words>
  <Characters>7108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2016-04-04T15:30:00Z</dcterms:created>
  <dcterms:modified xsi:type="dcterms:W3CDTF">2016-04-04T15:30:00Z</dcterms:modified>
</cp:coreProperties>
</file>